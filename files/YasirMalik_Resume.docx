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FF0D24" w14:paraId="02886F98" w14:textId="77777777" w:rsidTr="00007728">
        <w:trPr>
          <w:trHeight w:hRule="exact" w:val="1800"/>
        </w:trPr>
        <w:tc>
          <w:tcPr>
            <w:tcW w:w="9360" w:type="dxa"/>
            <w:tcMar>
              <w:top w:w="0" w:type="dxa"/>
              <w:bottom w:w="0" w:type="dxa"/>
            </w:tcMar>
          </w:tcPr>
          <w:p w14:paraId="1D5505AE" w14:textId="316C85D1" w:rsidR="00692703" w:rsidRPr="00FF0D24" w:rsidRDefault="007237F3" w:rsidP="00913946">
            <w:pPr>
              <w:pStyle w:val="Title"/>
            </w:pPr>
            <w:r w:rsidRPr="00FF0D24">
              <w:t>YASIR</w:t>
            </w:r>
            <w:r w:rsidR="00692703" w:rsidRPr="00FF0D24">
              <w:t xml:space="preserve"> </w:t>
            </w:r>
            <w:r w:rsidRPr="00FF0D24">
              <w:rPr>
                <w:rStyle w:val="IntenseEmphasis"/>
              </w:rPr>
              <w:t>MALIK</w:t>
            </w:r>
          </w:p>
          <w:p w14:paraId="61C7ADF0" w14:textId="7A024BD6" w:rsidR="00692703" w:rsidRPr="00FF0D24" w:rsidRDefault="007237F3" w:rsidP="00913946">
            <w:pPr>
              <w:pStyle w:val="ContactInfo"/>
              <w:contextualSpacing w:val="0"/>
            </w:pPr>
            <w:r w:rsidRPr="00FF0D24">
              <w:t>Melbourne</w:t>
            </w:r>
            <w:r w:rsidR="00692703" w:rsidRPr="00FF0D24">
              <w:t xml:space="preserve"> </w:t>
            </w:r>
            <w:sdt>
              <w:sdtPr>
                <w:alias w:val="Divider dot:"/>
                <w:tag w:val="Divider dot:"/>
                <w:id w:val="-1459182552"/>
                <w:placeholder>
                  <w:docPart w:val="8266D2961A5F4BB9A7CEB310ECEF1EFD"/>
                </w:placeholder>
                <w:temporary/>
                <w:showingPlcHdr/>
                <w15:appearance w15:val="hidden"/>
              </w:sdtPr>
              <w:sdtEndPr/>
              <w:sdtContent>
                <w:r w:rsidR="00692703" w:rsidRPr="00FF0D24">
                  <w:t>·</w:t>
                </w:r>
              </w:sdtContent>
            </w:sdt>
            <w:r w:rsidR="00692703" w:rsidRPr="00FF0D24">
              <w:t xml:space="preserve"> </w:t>
            </w:r>
            <w:r w:rsidRPr="00FF0D24">
              <w:t>0401651576</w:t>
            </w:r>
          </w:p>
          <w:p w14:paraId="4468C633" w14:textId="00A6A827" w:rsidR="00692703" w:rsidRPr="00FF0D24" w:rsidRDefault="007237F3" w:rsidP="00192FDB">
            <w:pPr>
              <w:pStyle w:val="ContactInfoEmphasis"/>
              <w:contextualSpacing w:val="0"/>
            </w:pPr>
            <w:r w:rsidRPr="00FF0D24">
              <w:t>yasirrafiq786@gmail.com</w:t>
            </w:r>
            <w:r w:rsidR="00692703" w:rsidRPr="00FF0D24">
              <w:t xml:space="preserve"> </w:t>
            </w:r>
            <w:sdt>
              <w:sdtPr>
                <w:alias w:val="Divider dot:"/>
                <w:tag w:val="Divider dot:"/>
                <w:id w:val="2000459528"/>
                <w:placeholder>
                  <w:docPart w:val="003A7D89D61E4316BDF8F4558B134D07"/>
                </w:placeholder>
                <w:temporary/>
                <w:showingPlcHdr/>
                <w15:appearance w15:val="hidden"/>
              </w:sdtPr>
              <w:sdtEndPr/>
              <w:sdtContent>
                <w:r w:rsidR="00692703" w:rsidRPr="00FF0D24">
                  <w:t>·</w:t>
                </w:r>
              </w:sdtContent>
            </w:sdt>
            <w:r w:rsidR="00692703" w:rsidRPr="00FF0D24">
              <w:t xml:space="preserve"> </w:t>
            </w:r>
            <w:hyperlink r:id="rId7" w:history="1">
              <w:proofErr w:type="spellStart"/>
              <w:r w:rsidR="00192FDB" w:rsidRPr="00FF0D24">
                <w:rPr>
                  <w:rStyle w:val="Hyperlink"/>
                </w:rPr>
                <w:t>Linkedin</w:t>
              </w:r>
              <w:proofErr w:type="spellEnd"/>
              <w:r w:rsidR="00192FDB" w:rsidRPr="00FF0D24">
                <w:rPr>
                  <w:rStyle w:val="Hyperlink"/>
                </w:rPr>
                <w:t xml:space="preserve"> Profile</w:t>
              </w:r>
            </w:hyperlink>
            <w:r w:rsidR="00692703" w:rsidRPr="00FF0D24">
              <w:t xml:space="preserve"> </w:t>
            </w:r>
            <w:sdt>
              <w:sdtPr>
                <w:alias w:val="Divider dot:"/>
                <w:tag w:val="Divider dot:"/>
                <w:id w:val="759871761"/>
                <w:placeholder>
                  <w:docPart w:val="B0EC3BA475954E57A04382096BC9AEE3"/>
                </w:placeholder>
                <w:temporary/>
                <w:showingPlcHdr/>
                <w15:appearance w15:val="hidden"/>
              </w:sdtPr>
              <w:sdtEndPr/>
              <w:sdtContent>
                <w:r w:rsidR="00692703" w:rsidRPr="00FF0D24">
                  <w:t>·</w:t>
                </w:r>
              </w:sdtContent>
            </w:sdt>
            <w:r w:rsidR="00692703" w:rsidRPr="00FF0D24">
              <w:t xml:space="preserve"> </w:t>
            </w:r>
            <w:hyperlink r:id="rId8" w:history="1">
              <w:proofErr w:type="spellStart"/>
              <w:r w:rsidR="00192FDB" w:rsidRPr="00FF0D24">
                <w:rPr>
                  <w:rStyle w:val="Hyperlink"/>
                </w:rPr>
                <w:t>Github</w:t>
              </w:r>
              <w:proofErr w:type="spellEnd"/>
              <w:r w:rsidR="00192FDB" w:rsidRPr="00FF0D24">
                <w:rPr>
                  <w:rStyle w:val="Hyperlink"/>
                </w:rPr>
                <w:t xml:space="preserve"> Profile</w:t>
              </w:r>
            </w:hyperlink>
          </w:p>
        </w:tc>
      </w:tr>
      <w:tr w:rsidR="009571D8" w:rsidRPr="00FF0D24" w14:paraId="40E8D1FB" w14:textId="77777777" w:rsidTr="00692703">
        <w:tc>
          <w:tcPr>
            <w:tcW w:w="9360" w:type="dxa"/>
            <w:tcMar>
              <w:top w:w="432" w:type="dxa"/>
            </w:tcMar>
          </w:tcPr>
          <w:p w14:paraId="05C3D0CD" w14:textId="467713B1" w:rsidR="001755A8" w:rsidRDefault="00B95107" w:rsidP="00913946">
            <w:pPr>
              <w:contextualSpacing w:val="0"/>
            </w:pPr>
            <w:r w:rsidRPr="00FF0D24">
              <w:t xml:space="preserve">After working as </w:t>
            </w:r>
            <w:r w:rsidRPr="00FF0D24">
              <w:rPr>
                <w:b/>
                <w:bCs/>
                <w:sz w:val="24"/>
                <w:szCs w:val="24"/>
              </w:rPr>
              <w:t>Mechanical Engineer</w:t>
            </w:r>
            <w:r w:rsidRPr="00FF0D24">
              <w:t xml:space="preserve"> for 8 years in Project/Asset/Maintenance Management field</w:t>
            </w:r>
            <w:r w:rsidR="009B48F0">
              <w:t xml:space="preserve"> and currently in </w:t>
            </w:r>
            <w:r w:rsidR="009B48F0">
              <w:rPr>
                <w:b/>
                <w:bCs/>
              </w:rPr>
              <w:t>Packaging Industry</w:t>
            </w:r>
            <w:r w:rsidRPr="00FF0D24">
              <w:t xml:space="preserve">, I decided to switch my career to technology sector as </w:t>
            </w:r>
            <w:r w:rsidRPr="00FF0D24">
              <w:rPr>
                <w:b/>
                <w:bCs/>
                <w:sz w:val="24"/>
                <w:szCs w:val="24"/>
              </w:rPr>
              <w:t>Full Stack Developer</w:t>
            </w:r>
            <w:r w:rsidRPr="00FF0D24">
              <w:t xml:space="preserve">, to finally pursue what I love to do most i.e. coding. I joined </w:t>
            </w:r>
            <w:proofErr w:type="spellStart"/>
            <w:r w:rsidRPr="00FF0D24">
              <w:t>LeWagon’s</w:t>
            </w:r>
            <w:proofErr w:type="spellEnd"/>
            <w:r w:rsidRPr="00FF0D24">
              <w:t xml:space="preserve"> Full Stack progra</w:t>
            </w:r>
            <w:r w:rsidR="006F7F91" w:rsidRPr="00FF0D24">
              <w:t xml:space="preserve">m to learn and I have been relentlessly and passionately doing it. I have been also working on few projects </w:t>
            </w:r>
            <w:r w:rsidR="00EF5477" w:rsidRPr="00FF0D24">
              <w:t xml:space="preserve">in </w:t>
            </w:r>
            <w:r w:rsidR="006F7F91" w:rsidRPr="00FF0D24">
              <w:t xml:space="preserve">which </w:t>
            </w:r>
            <w:r w:rsidR="00EF5477" w:rsidRPr="00FF0D24">
              <w:t>I used plethora of different resources, these projects can</w:t>
            </w:r>
            <w:r w:rsidR="006F7F91" w:rsidRPr="00FF0D24">
              <w:t xml:space="preserve"> be viewed on my </w:t>
            </w:r>
            <w:r w:rsidR="006F7F91" w:rsidRPr="00FF0D24">
              <w:rPr>
                <w:b/>
                <w:bCs/>
                <w:sz w:val="24"/>
                <w:szCs w:val="24"/>
              </w:rPr>
              <w:t>Git</w:t>
            </w:r>
            <w:r w:rsidR="004A2BD7" w:rsidRPr="00FF0D24">
              <w:rPr>
                <w:b/>
                <w:bCs/>
                <w:sz w:val="24"/>
                <w:szCs w:val="24"/>
              </w:rPr>
              <w:t>H</w:t>
            </w:r>
            <w:r w:rsidR="006F7F91" w:rsidRPr="00FF0D24">
              <w:rPr>
                <w:b/>
                <w:bCs/>
                <w:sz w:val="24"/>
                <w:szCs w:val="24"/>
              </w:rPr>
              <w:t xml:space="preserve">ub </w:t>
            </w:r>
            <w:r w:rsidR="006F7F91" w:rsidRPr="00FF0D24">
              <w:t xml:space="preserve">profile. I am already equipped with </w:t>
            </w:r>
            <w:r w:rsidR="004515AD" w:rsidRPr="00FF0D24">
              <w:t xml:space="preserve">most high in demand </w:t>
            </w:r>
            <w:r w:rsidR="006F7F91" w:rsidRPr="00FF0D24">
              <w:t>soft skills and</w:t>
            </w:r>
            <w:r w:rsidR="004515AD" w:rsidRPr="00FF0D24">
              <w:t xml:space="preserve"> also</w:t>
            </w:r>
            <w:r w:rsidR="006F7F91" w:rsidRPr="00FF0D24">
              <w:t xml:space="preserve"> have a </w:t>
            </w:r>
            <w:r w:rsidR="006F7F91" w:rsidRPr="00FF0D24">
              <w:rPr>
                <w:b/>
                <w:bCs/>
                <w:sz w:val="24"/>
                <w:szCs w:val="24"/>
              </w:rPr>
              <w:t xml:space="preserve">PMP </w:t>
            </w:r>
            <w:r w:rsidR="00514D61" w:rsidRPr="00FF0D24">
              <w:rPr>
                <w:b/>
                <w:bCs/>
                <w:sz w:val="24"/>
                <w:szCs w:val="24"/>
              </w:rPr>
              <w:t xml:space="preserve">Certification, </w:t>
            </w:r>
            <w:r w:rsidR="00514D61" w:rsidRPr="00FF0D24">
              <w:t>and</w:t>
            </w:r>
            <w:r w:rsidR="006F7F91" w:rsidRPr="00FF0D24">
              <w:t xml:space="preserve"> now I am looking for opportunit</w:t>
            </w:r>
            <w:r w:rsidR="004515AD" w:rsidRPr="00FF0D24">
              <w:t>y</w:t>
            </w:r>
            <w:r w:rsidR="006F7F91" w:rsidRPr="00FF0D24">
              <w:t xml:space="preserve"> as a developer to</w:t>
            </w:r>
            <w:r w:rsidR="00B82CAC" w:rsidRPr="00FF0D24">
              <w:t xml:space="preserve"> contribute to profitability of business and expand my technical knowledge</w:t>
            </w:r>
            <w:r w:rsidR="00EF5477" w:rsidRPr="00FF0D24">
              <w:t xml:space="preserve"> </w:t>
            </w:r>
          </w:p>
          <w:p w14:paraId="3A3C5061" w14:textId="77777777" w:rsidR="008C7F54" w:rsidRDefault="008C7F54" w:rsidP="00913946">
            <w:pPr>
              <w:contextualSpacing w:val="0"/>
            </w:pPr>
          </w:p>
          <w:p w14:paraId="74AC9D1C" w14:textId="77777777" w:rsidR="008C7F54" w:rsidRDefault="008C7F54" w:rsidP="00913946">
            <w:pPr>
              <w:contextualSpacing w:val="0"/>
            </w:pPr>
          </w:p>
          <w:p w14:paraId="276EF93F" w14:textId="77777777" w:rsidR="008C7F54" w:rsidRPr="00C27AAF" w:rsidRDefault="008C7F54" w:rsidP="008C7F54">
            <w:pPr>
              <w:keepNext/>
              <w:keepLines/>
              <w:spacing w:before="400" w:after="200"/>
              <w:outlineLvl w:val="0"/>
              <w:rPr>
                <w:rFonts w:asciiTheme="majorHAnsi" w:eastAsiaTheme="majorEastAsia" w:hAnsiTheme="majorHAnsi" w:cstheme="majorBidi"/>
                <w:b/>
                <w:caps/>
                <w:color w:val="262626" w:themeColor="text1" w:themeTint="D9"/>
                <w:sz w:val="28"/>
                <w:szCs w:val="32"/>
              </w:rPr>
            </w:pPr>
            <w:r w:rsidRPr="00C27AAF">
              <w:rPr>
                <w:rFonts w:asciiTheme="majorHAnsi" w:eastAsiaTheme="majorEastAsia" w:hAnsiTheme="majorHAnsi" w:cstheme="majorBidi"/>
                <w:b/>
                <w:caps/>
                <w:color w:val="262626" w:themeColor="text1" w:themeTint="D9"/>
                <w:sz w:val="28"/>
                <w:szCs w:val="32"/>
              </w:rPr>
              <w:t>PROJECTS</w:t>
            </w:r>
          </w:p>
          <w:p w14:paraId="675CA81F" w14:textId="77777777" w:rsidR="008C7F54" w:rsidRPr="00C27AAF" w:rsidRDefault="008C7F54" w:rsidP="008C7F54">
            <w:pPr>
              <w:keepNext/>
              <w:keepLines/>
              <w:spacing w:before="400" w:after="200"/>
              <w:outlineLvl w:val="0"/>
              <w:rPr>
                <w:rFonts w:asciiTheme="majorHAnsi" w:eastAsiaTheme="majorEastAsia" w:hAnsiTheme="majorHAnsi" w:cstheme="majorBidi"/>
                <w:b/>
                <w:caps/>
                <w:color w:val="262626" w:themeColor="text1" w:themeTint="D9"/>
                <w:sz w:val="28"/>
                <w:szCs w:val="32"/>
              </w:rPr>
            </w:pPr>
          </w:p>
          <w:tbl>
            <w:tblPr>
              <w:tblStyle w:val="TableGrid"/>
              <w:tblW w:w="4975" w:type="pct"/>
              <w:tblInd w:w="72" w:type="dxa"/>
              <w:tblCellMar>
                <w:left w:w="576" w:type="dxa"/>
                <w:right w:w="0" w:type="dxa"/>
              </w:tblCellMar>
              <w:tblLook w:val="04A0" w:firstRow="1" w:lastRow="0" w:firstColumn="1" w:lastColumn="0" w:noHBand="0" w:noVBand="1"/>
              <w:tblDescription w:val="Experience layout table"/>
            </w:tblPr>
            <w:tblGrid>
              <w:gridCol w:w="9313"/>
            </w:tblGrid>
            <w:tr w:rsidR="008C7F54" w:rsidRPr="00C27AAF" w14:paraId="7087AA63" w14:textId="77777777" w:rsidTr="005E3E84">
              <w:tc>
                <w:tcPr>
                  <w:tcW w:w="9313" w:type="dxa"/>
                </w:tcPr>
                <w:p w14:paraId="68AA9CFA" w14:textId="77777777" w:rsidR="008C7F54" w:rsidRDefault="008C7F54" w:rsidP="008C7F54">
                  <w:pPr>
                    <w:spacing w:after="40"/>
                    <w:contextualSpacing w:val="0"/>
                    <w:outlineLvl w:val="1"/>
                    <w:rPr>
                      <w:rFonts w:eastAsiaTheme="majorEastAsia" w:cstheme="majorBidi"/>
                      <w:b/>
                      <w:caps/>
                      <w:color w:val="2C5C85" w:themeColor="hyperlink"/>
                      <w:sz w:val="26"/>
                      <w:szCs w:val="26"/>
                      <w:u w:val="single"/>
                    </w:rPr>
                  </w:pPr>
                  <w:r w:rsidRPr="00C27AAF">
                    <w:rPr>
                      <w:rFonts w:eastAsiaTheme="majorEastAsia" w:cstheme="majorBidi"/>
                      <w:b/>
                      <w:caps/>
                      <w:color w:val="1D824C" w:themeColor="accent1"/>
                      <w:sz w:val="26"/>
                      <w:szCs w:val="26"/>
                    </w:rPr>
                    <w:t xml:space="preserve">PLAYMATCH -  </w:t>
                  </w:r>
                  <w:hyperlink r:id="rId9" w:history="1">
                    <w:r w:rsidRPr="00C27AAF">
                      <w:rPr>
                        <w:rStyle w:val="Hyperlink"/>
                        <w:rFonts w:eastAsiaTheme="majorEastAsia" w:cstheme="majorBidi"/>
                        <w:b/>
                        <w:caps/>
                        <w:sz w:val="26"/>
                        <w:szCs w:val="26"/>
                      </w:rPr>
                      <w:t>https://</w:t>
                    </w:r>
                    <w:r w:rsidRPr="00F862BD">
                      <w:rPr>
                        <w:rStyle w:val="Hyperlink"/>
                        <w:rFonts w:eastAsiaTheme="majorEastAsia" w:cstheme="majorBidi"/>
                        <w:b/>
                        <w:caps/>
                        <w:sz w:val="26"/>
                        <w:szCs w:val="26"/>
                      </w:rPr>
                      <w:t>PLAYMATCH.CO</w:t>
                    </w:r>
                  </w:hyperlink>
                </w:p>
                <w:p w14:paraId="74551C5A" w14:textId="77777777" w:rsidR="008C7F54" w:rsidRPr="00C27AAF" w:rsidRDefault="008C7F54" w:rsidP="008C7F54">
                  <w:pPr>
                    <w:spacing w:after="40"/>
                    <w:contextualSpacing w:val="0"/>
                    <w:outlineLvl w:val="1"/>
                    <w:rPr>
                      <w:rFonts w:eastAsiaTheme="majorEastAsia" w:cstheme="majorBidi"/>
                      <w:b/>
                      <w:i/>
                      <w:iCs/>
                      <w:caps/>
                      <w:color w:val="000000" w:themeColor="text1"/>
                      <w:sz w:val="18"/>
                      <w:szCs w:val="18"/>
                    </w:rPr>
                  </w:pPr>
                  <w:r w:rsidRPr="00C27AAF">
                    <w:rPr>
                      <w:rFonts w:eastAsiaTheme="majorEastAsia" w:cstheme="majorBidi"/>
                      <w:bCs/>
                      <w:i/>
                      <w:iCs/>
                      <w:caps/>
                      <w:color w:val="000000" w:themeColor="text1"/>
                      <w:sz w:val="20"/>
                      <w:szCs w:val="20"/>
                      <w:u w:val="single"/>
                    </w:rPr>
                    <w:t>(</w:t>
                  </w:r>
                  <w:r w:rsidRPr="00C27AAF">
                    <w:rPr>
                      <w:rFonts w:eastAsiaTheme="majorEastAsia" w:cstheme="majorBidi"/>
                      <w:b/>
                      <w:i/>
                      <w:iCs/>
                      <w:caps/>
                      <w:color w:val="000000" w:themeColor="text1"/>
                      <w:sz w:val="18"/>
                      <w:szCs w:val="18"/>
                      <w:u w:val="single"/>
                    </w:rPr>
                    <w:t>THIS PROJECT IS CURRENTLY OPTIMIZED ONLY FOR MOBILE. I will be redoing this as a responsive web design very soon)</w:t>
                  </w:r>
                </w:p>
                <w:p w14:paraId="002D9A5E" w14:textId="77777777" w:rsidR="008C7F54" w:rsidRPr="00C27AAF" w:rsidRDefault="008C7F54" w:rsidP="008C7F54">
                  <w:pPr>
                    <w:spacing w:after="40"/>
                    <w:contextualSpacing w:val="0"/>
                    <w:outlineLvl w:val="1"/>
                    <w:rPr>
                      <w:rFonts w:eastAsiaTheme="majorEastAsia" w:cstheme="majorBidi"/>
                      <w:b/>
                      <w:caps/>
                      <w:color w:val="1D824C" w:themeColor="accent1"/>
                      <w:sz w:val="26"/>
                      <w:szCs w:val="26"/>
                    </w:rPr>
                  </w:pPr>
                  <w:r w:rsidRPr="00C27AAF">
                    <w:t xml:space="preserve">A Ruby on Rails project which aims to provide to people a platform where they can find people to play sports with. People would be able to find people, make teams, create experiences, teach sports together with a comprehensive Review/Rating system to ensure a good experience. Its currently being built as a mobile website. I, with my team built the Hi-Fi prototype on Figma to finalize the design. I created the DB Schema diagrams which have around 10 tables at the moment (we are using PostgreSQL). The GitHub repository is maintained by me. All the members collaborate using git and GitHub. I am working on all the frontier. I am following Agile methodology using Kanban style boards to have sprints. I am currently using Heroku to deploy my app. I am using JavaScript, CSS, HTML, </w:t>
                  </w:r>
                  <w:proofErr w:type="spellStart"/>
                  <w:r w:rsidRPr="00C27AAF">
                    <w:t>Coudinary</w:t>
                  </w:r>
                  <w:proofErr w:type="spellEnd"/>
                  <w:r w:rsidRPr="00C27AAF">
                    <w:t xml:space="preserve"> (Digital Asset Management), Geocoding and Map services etc.</w:t>
                  </w:r>
                  <w:r>
                    <w:t xml:space="preserve"> I am planning to continue this project with overhauling, simplifying and adding many other features to it.</w:t>
                  </w:r>
                </w:p>
              </w:tc>
            </w:tr>
            <w:tr w:rsidR="008C7F54" w:rsidRPr="00C27AAF" w14:paraId="43E0BE42" w14:textId="77777777" w:rsidTr="005E3E84">
              <w:tc>
                <w:tcPr>
                  <w:tcW w:w="9313" w:type="dxa"/>
                </w:tcPr>
                <w:p w14:paraId="1FA0988C" w14:textId="77777777" w:rsidR="008C7F54" w:rsidRPr="00C27AAF" w:rsidRDefault="008C7F54" w:rsidP="008C7F54">
                  <w:pPr>
                    <w:spacing w:after="40"/>
                    <w:contextualSpacing w:val="0"/>
                    <w:outlineLvl w:val="1"/>
                    <w:rPr>
                      <w:rFonts w:eastAsiaTheme="majorEastAsia" w:cstheme="majorBidi"/>
                      <w:b/>
                      <w:caps/>
                      <w:color w:val="1D824C" w:themeColor="accent1"/>
                      <w:sz w:val="26"/>
                      <w:szCs w:val="26"/>
                    </w:rPr>
                  </w:pPr>
                  <w:r w:rsidRPr="00C27AAF">
                    <w:rPr>
                      <w:rFonts w:eastAsiaTheme="majorEastAsia" w:cstheme="majorBidi"/>
                      <w:b/>
                      <w:caps/>
                      <w:color w:val="1D824C" w:themeColor="accent1"/>
                      <w:sz w:val="26"/>
                      <w:szCs w:val="26"/>
                    </w:rPr>
                    <w:t xml:space="preserve">RENT A CELEBRITY -  </w:t>
                  </w:r>
                  <w:hyperlink r:id="rId10" w:history="1">
                    <w:r w:rsidRPr="00C27AAF">
                      <w:rPr>
                        <w:rStyle w:val="Hyperlink"/>
                        <w:rFonts w:eastAsiaTheme="majorEastAsia" w:cstheme="majorBidi"/>
                        <w:b/>
                        <w:caps/>
                        <w:sz w:val="26"/>
                        <w:szCs w:val="26"/>
                      </w:rPr>
                      <w:t>http://rent-a-celebrity.herokuapp.com/</w:t>
                    </w:r>
                  </w:hyperlink>
                </w:p>
                <w:p w14:paraId="6F08E908" w14:textId="77777777" w:rsidR="008C7F54" w:rsidRPr="00C27AAF" w:rsidRDefault="008C7F54" w:rsidP="008C7F54">
                  <w:pPr>
                    <w:contextualSpacing w:val="0"/>
                  </w:pPr>
                  <w:r w:rsidRPr="00C27AAF">
                    <w:t xml:space="preserve">A Ruby on Rails project based on MVC architecture I did in a group in which I acted as the Back-End Lead and Project Lead. It is an Airbnb clone in which I used various resources such as HTML, CSS, JavaScript ES2015 to incorporate different features. I also made the whole DB Schema Design. In addition, I used Trello as the management tool, Figma for basic designing and wireframe diagram and GitHub as the project collaboration tool. I also used </w:t>
                  </w:r>
                  <w:proofErr w:type="spellStart"/>
                  <w:r w:rsidRPr="00C27AAF">
                    <w:t>Cloudinary</w:t>
                  </w:r>
                  <w:proofErr w:type="spellEnd"/>
                  <w:r w:rsidRPr="00C27AAF">
                    <w:t xml:space="preserve"> for digital asset management and finally deployed it on web using Heroku. I am the owner of this project.</w:t>
                  </w:r>
                </w:p>
              </w:tc>
            </w:tr>
            <w:tr w:rsidR="008C7F54" w:rsidRPr="00C27AAF" w14:paraId="2C3011FA" w14:textId="77777777" w:rsidTr="005E3E84">
              <w:tc>
                <w:tcPr>
                  <w:tcW w:w="9313" w:type="dxa"/>
                  <w:tcMar>
                    <w:top w:w="216" w:type="dxa"/>
                  </w:tcMar>
                </w:tcPr>
                <w:p w14:paraId="1FEFC89D" w14:textId="77777777" w:rsidR="008C7F54" w:rsidRPr="00C27AAF" w:rsidRDefault="008C7F54" w:rsidP="008C7F54">
                  <w:pPr>
                    <w:spacing w:after="40"/>
                    <w:contextualSpacing w:val="0"/>
                    <w:outlineLvl w:val="1"/>
                    <w:rPr>
                      <w:rFonts w:eastAsiaTheme="majorEastAsia" w:cstheme="majorBidi"/>
                      <w:b/>
                      <w:caps/>
                      <w:color w:val="1D824C" w:themeColor="accent1"/>
                      <w:sz w:val="26"/>
                      <w:szCs w:val="26"/>
                    </w:rPr>
                  </w:pPr>
                  <w:r w:rsidRPr="00C27AAF">
                    <w:rPr>
                      <w:rFonts w:eastAsiaTheme="majorEastAsia" w:cstheme="majorBidi"/>
                      <w:b/>
                      <w:caps/>
                      <w:color w:val="1D824C" w:themeColor="accent1"/>
                      <w:sz w:val="26"/>
                      <w:szCs w:val="26"/>
                    </w:rPr>
                    <w:t xml:space="preserve">mister cocktail - </w:t>
                  </w:r>
                  <w:hyperlink r:id="rId11" w:history="1">
                    <w:r w:rsidRPr="00C27AAF">
                      <w:rPr>
                        <w:rStyle w:val="Hyperlink"/>
                        <w:rFonts w:eastAsiaTheme="majorEastAsia" w:cstheme="majorBidi"/>
                        <w:b/>
                        <w:caps/>
                        <w:sz w:val="26"/>
                        <w:szCs w:val="26"/>
                      </w:rPr>
                      <w:t>http://mr-cocktail7234.herokuapp.com/</w:t>
                    </w:r>
                  </w:hyperlink>
                </w:p>
                <w:p w14:paraId="4CEFF252" w14:textId="77777777" w:rsidR="008C7F54" w:rsidRPr="00C27AAF" w:rsidRDefault="008C7F54" w:rsidP="008C7F54">
                  <w:pPr>
                    <w:contextualSpacing w:val="0"/>
                  </w:pPr>
                  <w:r w:rsidRPr="00C27AAF">
                    <w:t>This project was totally done by me and is based on MVC architecture. I solely did everything from designing on Figma, to writing all backend logics in Ruby, writing HTML and CSS, adding JavaScript on frontend and deploying on web through Heroku.</w:t>
                  </w:r>
                </w:p>
              </w:tc>
            </w:tr>
          </w:tbl>
          <w:p w14:paraId="472DBE42" w14:textId="77777777" w:rsidR="008C7F54" w:rsidRPr="00FF0D24" w:rsidRDefault="008C7F54" w:rsidP="00913946">
            <w:pPr>
              <w:contextualSpacing w:val="0"/>
            </w:pPr>
          </w:p>
        </w:tc>
      </w:tr>
    </w:tbl>
    <w:p w14:paraId="3ECC5929" w14:textId="3F300A03" w:rsidR="004E01EB" w:rsidRPr="00FF0D24" w:rsidRDefault="00101B88" w:rsidP="004E01EB">
      <w:pPr>
        <w:pStyle w:val="Heading1"/>
      </w:pPr>
      <w:sdt>
        <w:sdtPr>
          <w:alias w:val="Experience:"/>
          <w:tag w:val="Experience:"/>
          <w:id w:val="-1983300934"/>
          <w:placeholder>
            <w:docPart w:val="FF3D4B696A6D4A7E95D007F890FC842D"/>
          </w:placeholder>
          <w:temporary/>
          <w:showingPlcHdr/>
          <w15:appearance w15:val="hidden"/>
        </w:sdtPr>
        <w:sdtEndPr/>
        <w:sdtContent>
          <w:r w:rsidR="004E01EB" w:rsidRPr="00FF0D24">
            <w:t>Experience</w:t>
          </w:r>
        </w:sdtContent>
      </w:sdt>
    </w:p>
    <w:tbl>
      <w:tblPr>
        <w:tblStyle w:val="TableGrid"/>
        <w:tblW w:w="4805" w:type="pct"/>
        <w:tblInd w:w="72" w:type="dxa"/>
        <w:tblCellMar>
          <w:left w:w="576" w:type="dxa"/>
          <w:right w:w="0" w:type="dxa"/>
        </w:tblCellMar>
        <w:tblLook w:val="04A0" w:firstRow="1" w:lastRow="0" w:firstColumn="1" w:lastColumn="0" w:noHBand="0" w:noVBand="1"/>
        <w:tblDescription w:val="Experience layout table"/>
      </w:tblPr>
      <w:tblGrid>
        <w:gridCol w:w="8995"/>
      </w:tblGrid>
      <w:tr w:rsidR="00EE257E" w:rsidRPr="00FF0D24" w14:paraId="5348226C" w14:textId="77777777" w:rsidTr="0066291F">
        <w:trPr>
          <w:trHeight w:val="754"/>
        </w:trPr>
        <w:tc>
          <w:tcPr>
            <w:tcW w:w="8995" w:type="dxa"/>
          </w:tcPr>
          <w:p w14:paraId="7A83C767" w14:textId="5303BF20" w:rsidR="00EE257E" w:rsidRPr="00FF0D24" w:rsidRDefault="00EE257E" w:rsidP="00EE257E">
            <w:pPr>
              <w:contextualSpacing w:val="0"/>
              <w:outlineLvl w:val="2"/>
              <w:rPr>
                <w:rFonts w:eastAsiaTheme="majorEastAsia" w:cstheme="majorBidi"/>
                <w:b/>
                <w:caps/>
                <w:szCs w:val="24"/>
              </w:rPr>
            </w:pPr>
            <w:r w:rsidRPr="00FF0D24">
              <w:rPr>
                <w:rFonts w:eastAsiaTheme="majorEastAsia" w:cstheme="majorBidi"/>
                <w:b/>
                <w:caps/>
                <w:szCs w:val="24"/>
              </w:rPr>
              <w:t>May 2020 – present</w:t>
            </w:r>
          </w:p>
          <w:p w14:paraId="2C85AA5D" w14:textId="6AABFE98" w:rsidR="00EE257E" w:rsidRPr="00FF0D24" w:rsidRDefault="00EE257E" w:rsidP="00EE257E">
            <w:pPr>
              <w:spacing w:after="40"/>
              <w:contextualSpacing w:val="0"/>
              <w:outlineLvl w:val="1"/>
              <w:rPr>
                <w:rFonts w:eastAsiaTheme="majorEastAsia" w:cstheme="majorBidi"/>
                <w:b/>
                <w:caps/>
                <w:color w:val="1D824C" w:themeColor="accent1"/>
                <w:sz w:val="26"/>
                <w:szCs w:val="26"/>
              </w:rPr>
            </w:pPr>
            <w:r w:rsidRPr="00FF0D24">
              <w:rPr>
                <w:rFonts w:eastAsiaTheme="majorEastAsia" w:cstheme="majorBidi"/>
                <w:b/>
                <w:caps/>
                <w:color w:val="1D824C" w:themeColor="accent1"/>
                <w:sz w:val="26"/>
                <w:szCs w:val="26"/>
              </w:rPr>
              <w:t xml:space="preserve">Freelancing/not-for-profit </w:t>
            </w:r>
          </w:p>
          <w:p w14:paraId="47B70503" w14:textId="7DC24834" w:rsidR="00EE257E" w:rsidRPr="00FF0D24" w:rsidRDefault="00EE257E" w:rsidP="00EE257E">
            <w:pPr>
              <w:pStyle w:val="Heading3"/>
              <w:outlineLvl w:val="2"/>
            </w:pPr>
            <w:r w:rsidRPr="00FF0D24">
              <w:rPr>
                <w:b w:val="0"/>
                <w:caps w:val="0"/>
              </w:rPr>
              <w:t>Working on the projects mentioned above.</w:t>
            </w:r>
          </w:p>
        </w:tc>
      </w:tr>
      <w:tr w:rsidR="001D0BF1" w:rsidRPr="00FF0D24" w14:paraId="74166517" w14:textId="77777777" w:rsidTr="0066291F">
        <w:trPr>
          <w:trHeight w:val="754"/>
        </w:trPr>
        <w:tc>
          <w:tcPr>
            <w:tcW w:w="8995" w:type="dxa"/>
          </w:tcPr>
          <w:p w14:paraId="40853E9B" w14:textId="732E1FA0" w:rsidR="001D0BF1" w:rsidRPr="00FF0D24" w:rsidRDefault="00E65938" w:rsidP="001D0BF1">
            <w:pPr>
              <w:pStyle w:val="Heading3"/>
              <w:contextualSpacing w:val="0"/>
              <w:outlineLvl w:val="2"/>
            </w:pPr>
            <w:r w:rsidRPr="00FF0D24">
              <w:t>Nov 2018</w:t>
            </w:r>
            <w:r w:rsidR="001D0BF1" w:rsidRPr="00FF0D24">
              <w:t xml:space="preserve"> – </w:t>
            </w:r>
            <w:r w:rsidRPr="00FF0D24">
              <w:t>present</w:t>
            </w:r>
          </w:p>
          <w:p w14:paraId="52BF8970" w14:textId="085A6916" w:rsidR="001D0BF1" w:rsidRPr="00FF0D24" w:rsidRDefault="00E65938" w:rsidP="001D0BF1">
            <w:pPr>
              <w:pStyle w:val="Heading2"/>
              <w:contextualSpacing w:val="0"/>
              <w:outlineLvl w:val="1"/>
            </w:pPr>
            <w:r w:rsidRPr="00FF0D24">
              <w:t>production assistant/coordinator</w:t>
            </w:r>
            <w:r w:rsidR="001D0BF1" w:rsidRPr="00FF0D24">
              <w:t xml:space="preserve">, </w:t>
            </w:r>
            <w:r w:rsidRPr="00FF0D24">
              <w:rPr>
                <w:rStyle w:val="SubtleReference"/>
              </w:rPr>
              <w:t>nci packaging</w:t>
            </w:r>
          </w:p>
          <w:p w14:paraId="54ECEE5F" w14:textId="77777777" w:rsidR="001E3120" w:rsidRDefault="00E65938" w:rsidP="0066291F">
            <w:pPr>
              <w:pStyle w:val="ListParagraph"/>
              <w:numPr>
                <w:ilvl w:val="0"/>
                <w:numId w:val="14"/>
              </w:numPr>
            </w:pPr>
            <w:r w:rsidRPr="00FF0D24">
              <w:t>Efficient running and coordination of all activities for an Aerosol Cans Productio</w:t>
            </w:r>
            <w:r w:rsidR="0066291F">
              <w:t>n Line.</w:t>
            </w:r>
          </w:p>
          <w:p w14:paraId="5475C23F" w14:textId="77777777" w:rsidR="0066291F" w:rsidRDefault="0066291F" w:rsidP="0066291F">
            <w:pPr>
              <w:pStyle w:val="ListParagraph"/>
              <w:numPr>
                <w:ilvl w:val="0"/>
                <w:numId w:val="14"/>
              </w:numPr>
            </w:pPr>
            <w:r>
              <w:t>Ensure availability of all the material related to the orders.</w:t>
            </w:r>
          </w:p>
          <w:p w14:paraId="19087252" w14:textId="0CB5917A" w:rsidR="0066291F" w:rsidRPr="00FF0D24" w:rsidRDefault="0066291F" w:rsidP="0066291F">
            <w:pPr>
              <w:pStyle w:val="ListParagraph"/>
              <w:numPr>
                <w:ilvl w:val="0"/>
                <w:numId w:val="14"/>
              </w:numPr>
            </w:pPr>
            <w:r>
              <w:t xml:space="preserve">Changeover to different diameters of cans. </w:t>
            </w:r>
          </w:p>
        </w:tc>
      </w:tr>
      <w:tr w:rsidR="00F61DF9" w:rsidRPr="00FF0D24" w14:paraId="02B8FD68" w14:textId="77777777" w:rsidTr="0066291F">
        <w:trPr>
          <w:trHeight w:val="768"/>
        </w:trPr>
        <w:tc>
          <w:tcPr>
            <w:tcW w:w="8995" w:type="dxa"/>
            <w:tcMar>
              <w:top w:w="216" w:type="dxa"/>
            </w:tcMar>
          </w:tcPr>
          <w:p w14:paraId="1A311121" w14:textId="1EC4D5D4" w:rsidR="00F61DF9" w:rsidRPr="00FF0D24" w:rsidRDefault="00E65938" w:rsidP="00F61DF9">
            <w:pPr>
              <w:pStyle w:val="Heading3"/>
              <w:contextualSpacing w:val="0"/>
              <w:outlineLvl w:val="2"/>
            </w:pPr>
            <w:r w:rsidRPr="00FF0D24">
              <w:t>mar 2015</w:t>
            </w:r>
            <w:r w:rsidR="00F61DF9" w:rsidRPr="00FF0D24">
              <w:t xml:space="preserve"> – </w:t>
            </w:r>
            <w:r w:rsidRPr="00FF0D24">
              <w:t>nov 2018</w:t>
            </w:r>
          </w:p>
          <w:p w14:paraId="5C838D07" w14:textId="77777777" w:rsidR="00F61DF9" w:rsidRDefault="00E65938" w:rsidP="009540EE">
            <w:pPr>
              <w:pStyle w:val="Heading2"/>
              <w:contextualSpacing w:val="0"/>
              <w:outlineLvl w:val="1"/>
              <w:rPr>
                <w:rStyle w:val="SubtleReference"/>
              </w:rPr>
            </w:pPr>
            <w:r w:rsidRPr="00FF0D24">
              <w:t>project engineer</w:t>
            </w:r>
            <w:r w:rsidR="00F61DF9" w:rsidRPr="00FF0D24">
              <w:t xml:space="preserve">, </w:t>
            </w:r>
            <w:r w:rsidRPr="00FF0D24">
              <w:rPr>
                <w:rStyle w:val="SubtleReference"/>
              </w:rPr>
              <w:t>Heavy mechanical complex</w:t>
            </w:r>
          </w:p>
          <w:p w14:paraId="3852A556" w14:textId="3623753A" w:rsidR="0066291F" w:rsidRPr="0066291F" w:rsidRDefault="0066291F" w:rsidP="0066291F">
            <w:pPr>
              <w:pStyle w:val="Heading2"/>
              <w:numPr>
                <w:ilvl w:val="0"/>
                <w:numId w:val="16"/>
              </w:numPr>
              <w:rPr>
                <w:rFonts w:cstheme="minorHAnsi"/>
                <w:b w:val="0"/>
                <w:bCs/>
                <w:sz w:val="22"/>
                <w:szCs w:val="22"/>
              </w:rPr>
            </w:pPr>
            <w:r w:rsidRPr="0066291F">
              <w:rPr>
                <w:rFonts w:cstheme="minorHAnsi"/>
                <w:b w:val="0"/>
                <w:bCs/>
                <w:caps w:val="0"/>
                <w:sz w:val="22"/>
                <w:szCs w:val="22"/>
              </w:rPr>
              <w:t xml:space="preserve">Liaison with internal teams including finance, </w:t>
            </w:r>
            <w:r>
              <w:rPr>
                <w:rFonts w:cstheme="minorHAnsi"/>
                <w:b w:val="0"/>
                <w:bCs/>
                <w:caps w:val="0"/>
                <w:sz w:val="22"/>
                <w:szCs w:val="22"/>
              </w:rPr>
              <w:t>HR</w:t>
            </w:r>
            <w:r w:rsidRPr="0066291F">
              <w:rPr>
                <w:rFonts w:cstheme="minorHAnsi"/>
                <w:b w:val="0"/>
                <w:bCs/>
                <w:caps w:val="0"/>
                <w:sz w:val="22"/>
                <w:szCs w:val="22"/>
              </w:rPr>
              <w:t xml:space="preserve"> and external stakeholders including contractors, </w:t>
            </w:r>
            <w:r>
              <w:rPr>
                <w:rFonts w:cstheme="minorHAnsi"/>
                <w:b w:val="0"/>
                <w:bCs/>
                <w:caps w:val="0"/>
                <w:sz w:val="22"/>
                <w:szCs w:val="22"/>
              </w:rPr>
              <w:t>OEM</w:t>
            </w:r>
            <w:r w:rsidRPr="0066291F">
              <w:rPr>
                <w:rFonts w:cstheme="minorHAnsi"/>
                <w:b w:val="0"/>
                <w:bCs/>
                <w:caps w:val="0"/>
                <w:sz w:val="22"/>
                <w:szCs w:val="22"/>
              </w:rPr>
              <w:t xml:space="preserve"> representatives and government authorities for various approvals</w:t>
            </w:r>
          </w:p>
          <w:p w14:paraId="46F96CDF" w14:textId="4FD84667" w:rsidR="0066291F" w:rsidRDefault="0066291F" w:rsidP="0066291F">
            <w:pPr>
              <w:pStyle w:val="Heading2"/>
              <w:numPr>
                <w:ilvl w:val="0"/>
                <w:numId w:val="16"/>
              </w:numPr>
              <w:contextualSpacing w:val="0"/>
              <w:outlineLvl w:val="1"/>
              <w:rPr>
                <w:rFonts w:cstheme="minorHAnsi"/>
                <w:b w:val="0"/>
                <w:bCs/>
                <w:caps w:val="0"/>
                <w:sz w:val="22"/>
                <w:szCs w:val="22"/>
              </w:rPr>
            </w:pPr>
            <w:r w:rsidRPr="0066291F">
              <w:rPr>
                <w:rFonts w:cstheme="minorHAnsi"/>
                <w:b w:val="0"/>
                <w:bCs/>
                <w:caps w:val="0"/>
                <w:sz w:val="22"/>
                <w:szCs w:val="22"/>
              </w:rPr>
              <w:t>Schedule, plan and execute annual maintenance plans by defining work scopes, conducting risk management, and overseeing associated paperwork</w:t>
            </w:r>
          </w:p>
          <w:p w14:paraId="08B429EC" w14:textId="14A180C5" w:rsidR="0066291F" w:rsidRPr="0066291F" w:rsidRDefault="0066291F" w:rsidP="0066291F">
            <w:pPr>
              <w:numPr>
                <w:ilvl w:val="0"/>
                <w:numId w:val="16"/>
              </w:numPr>
              <w:jc w:val="both"/>
              <w:rPr>
                <w:rFonts w:cstheme="minorHAnsi"/>
                <w:b/>
                <w:bCs/>
              </w:rPr>
            </w:pPr>
            <w:r>
              <w:rPr>
                <w:rFonts w:ascii="Calibri" w:eastAsia="Calibri" w:hAnsi="Calibri" w:cs="Calibri"/>
              </w:rPr>
              <w:t>Ensure compliance with HSE policy, conduct toolbox talks to motivate staff to maintain safe environment</w:t>
            </w:r>
          </w:p>
        </w:tc>
      </w:tr>
      <w:tr w:rsidR="00E65938" w:rsidRPr="00FF0D24" w14:paraId="4D7CB6C1" w14:textId="77777777" w:rsidTr="0066291F">
        <w:trPr>
          <w:trHeight w:val="754"/>
        </w:trPr>
        <w:tc>
          <w:tcPr>
            <w:tcW w:w="8995" w:type="dxa"/>
            <w:tcMar>
              <w:top w:w="216" w:type="dxa"/>
            </w:tcMar>
          </w:tcPr>
          <w:p w14:paraId="10FE4471" w14:textId="49029B2D" w:rsidR="00E65938" w:rsidRPr="00FF0D24" w:rsidRDefault="00E65938" w:rsidP="00E65938">
            <w:pPr>
              <w:pStyle w:val="Heading3"/>
              <w:contextualSpacing w:val="0"/>
              <w:outlineLvl w:val="2"/>
            </w:pPr>
            <w:r w:rsidRPr="00FF0D24">
              <w:t>jun 2010 – mar 2015</w:t>
            </w:r>
          </w:p>
          <w:p w14:paraId="05946298" w14:textId="3FB504FA" w:rsidR="00E65938" w:rsidRDefault="00E65938" w:rsidP="00E65938">
            <w:pPr>
              <w:pStyle w:val="Heading2"/>
              <w:contextualSpacing w:val="0"/>
              <w:outlineLvl w:val="1"/>
              <w:rPr>
                <w:rStyle w:val="SubtleReference"/>
              </w:rPr>
            </w:pPr>
            <w:r w:rsidRPr="00FF0D24">
              <w:t xml:space="preserve">project engineer, </w:t>
            </w:r>
            <w:r w:rsidRPr="00FF0D24">
              <w:rPr>
                <w:rStyle w:val="SubtleReference"/>
              </w:rPr>
              <w:t>karachi shipyard &amp; engineering works</w:t>
            </w:r>
          </w:p>
          <w:p w14:paraId="09715D49" w14:textId="77777777" w:rsidR="0066291F" w:rsidRPr="0066291F" w:rsidRDefault="0066291F" w:rsidP="0066291F">
            <w:pPr>
              <w:pStyle w:val="ListParagraph"/>
              <w:numPr>
                <w:ilvl w:val="0"/>
                <w:numId w:val="20"/>
              </w:numPr>
              <w:jc w:val="both"/>
              <w:rPr>
                <w:rFonts w:cstheme="minorHAnsi"/>
              </w:rPr>
            </w:pPr>
            <w:r w:rsidRPr="0066291F">
              <w:rPr>
                <w:rFonts w:cstheme="minorHAnsi"/>
              </w:rPr>
              <w:t>Advise senior management on development and implementation of asset management strategies and plans</w:t>
            </w:r>
          </w:p>
          <w:p w14:paraId="5D147250" w14:textId="77777777" w:rsidR="0066291F" w:rsidRPr="0066291F" w:rsidRDefault="0066291F" w:rsidP="0066291F">
            <w:pPr>
              <w:pStyle w:val="ListParagraph"/>
              <w:numPr>
                <w:ilvl w:val="0"/>
                <w:numId w:val="20"/>
              </w:numPr>
              <w:jc w:val="both"/>
              <w:rPr>
                <w:rFonts w:cstheme="minorHAnsi"/>
              </w:rPr>
            </w:pPr>
            <w:r w:rsidRPr="0066291F">
              <w:rPr>
                <w:rFonts w:cstheme="minorHAnsi"/>
              </w:rPr>
              <w:t>D</w:t>
            </w:r>
            <w:r w:rsidRPr="0066291F">
              <w:rPr>
                <w:rFonts w:cstheme="minorHAnsi"/>
                <w:shd w:val="clear" w:color="auto" w:fill="FFFFFF"/>
              </w:rPr>
              <w:t>evelop cost effective and long-term asset management policies and replacement plans within allocated budget</w:t>
            </w:r>
          </w:p>
          <w:p w14:paraId="74725B20" w14:textId="77777777" w:rsidR="0066291F" w:rsidRPr="0066291F" w:rsidRDefault="0066291F" w:rsidP="0066291F">
            <w:pPr>
              <w:pStyle w:val="ListParagraph"/>
              <w:numPr>
                <w:ilvl w:val="0"/>
                <w:numId w:val="20"/>
              </w:numPr>
              <w:jc w:val="both"/>
              <w:rPr>
                <w:rFonts w:cstheme="minorHAnsi"/>
              </w:rPr>
            </w:pPr>
            <w:r w:rsidRPr="0066291F">
              <w:rPr>
                <w:rFonts w:cstheme="minorHAnsi"/>
              </w:rPr>
              <w:t>Support whole contract management process from inception to signing of contract, including stage inspections, delivery, warranty claims, and release of bank guarantees</w:t>
            </w:r>
          </w:p>
          <w:p w14:paraId="621EC253" w14:textId="77777777" w:rsidR="0066291F" w:rsidRPr="0066291F" w:rsidRDefault="0066291F" w:rsidP="0066291F">
            <w:pPr>
              <w:pStyle w:val="ListParagraph"/>
              <w:numPr>
                <w:ilvl w:val="0"/>
                <w:numId w:val="20"/>
              </w:numPr>
              <w:jc w:val="both"/>
              <w:rPr>
                <w:rFonts w:cstheme="minorHAnsi"/>
              </w:rPr>
            </w:pPr>
            <w:r w:rsidRPr="0066291F">
              <w:rPr>
                <w:rFonts w:cstheme="minorHAnsi"/>
              </w:rPr>
              <w:t xml:space="preserve">Participate in tender preparation, conduct prequalification meetings, assess contractor response, shortlist technical offers, vet contract documents and handle post-delivery issues </w:t>
            </w:r>
          </w:p>
          <w:p w14:paraId="5111D2FA" w14:textId="77777777" w:rsidR="0066291F" w:rsidRPr="0066291F" w:rsidRDefault="0066291F" w:rsidP="0066291F">
            <w:pPr>
              <w:pStyle w:val="ListParagraph"/>
              <w:numPr>
                <w:ilvl w:val="0"/>
                <w:numId w:val="20"/>
              </w:numPr>
              <w:jc w:val="both"/>
              <w:rPr>
                <w:rFonts w:cstheme="minorHAnsi"/>
              </w:rPr>
            </w:pPr>
            <w:r w:rsidRPr="0066291F">
              <w:rPr>
                <w:rFonts w:cstheme="minorHAnsi"/>
              </w:rPr>
              <w:t>Initiate procurement of spares for heavy machinery through Rate Running contracts under appropriate cost code</w:t>
            </w:r>
          </w:p>
          <w:p w14:paraId="33D79F15" w14:textId="77777777" w:rsidR="0066291F" w:rsidRPr="0066291F" w:rsidRDefault="0066291F" w:rsidP="0066291F">
            <w:pPr>
              <w:pStyle w:val="ListParagraph"/>
              <w:numPr>
                <w:ilvl w:val="0"/>
                <w:numId w:val="20"/>
              </w:numPr>
              <w:jc w:val="both"/>
              <w:rPr>
                <w:rFonts w:cstheme="minorHAnsi"/>
              </w:rPr>
            </w:pPr>
            <w:r w:rsidRPr="0066291F">
              <w:rPr>
                <w:rFonts w:cstheme="minorHAnsi"/>
              </w:rPr>
              <w:t>Contribute to continuous improvement process to update and replace old standards and relevant publications</w:t>
            </w:r>
          </w:p>
          <w:p w14:paraId="1E8CC8B5" w14:textId="77777777" w:rsidR="0066291F" w:rsidRPr="0066291F" w:rsidRDefault="0066291F" w:rsidP="0066291F">
            <w:pPr>
              <w:pStyle w:val="Heading2"/>
              <w:ind w:left="720"/>
              <w:contextualSpacing w:val="0"/>
              <w:outlineLvl w:val="1"/>
              <w:rPr>
                <w:sz w:val="22"/>
                <w:szCs w:val="22"/>
              </w:rPr>
            </w:pPr>
          </w:p>
          <w:p w14:paraId="77608935" w14:textId="0F3C8271" w:rsidR="00E65938" w:rsidRPr="00FF0D24" w:rsidRDefault="00E65938" w:rsidP="00E65938">
            <w:pPr>
              <w:pStyle w:val="Heading3"/>
              <w:outlineLvl w:val="2"/>
            </w:pPr>
          </w:p>
        </w:tc>
      </w:tr>
    </w:tbl>
    <w:sdt>
      <w:sdtPr>
        <w:alias w:val="Education:"/>
        <w:tag w:val="Education:"/>
        <w:id w:val="-1908763273"/>
        <w:placeholder>
          <w:docPart w:val="1BB8579927934D6390A148CFFFAC833C"/>
        </w:placeholder>
        <w:temporary/>
        <w:showingPlcHdr/>
        <w15:appearance w15:val="hidden"/>
      </w:sdtPr>
      <w:sdtEndPr/>
      <w:sdtContent>
        <w:p w14:paraId="0DDE3AE1" w14:textId="77777777" w:rsidR="00DA59AA" w:rsidRPr="00FF0D24" w:rsidRDefault="00DA59AA" w:rsidP="0097790C">
          <w:pPr>
            <w:pStyle w:val="Heading1"/>
          </w:pPr>
          <w:r w:rsidRPr="00FF0D24">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FF0D24" w14:paraId="2AE5A073" w14:textId="77777777" w:rsidTr="00D66A52">
        <w:tc>
          <w:tcPr>
            <w:tcW w:w="9355" w:type="dxa"/>
          </w:tcPr>
          <w:p w14:paraId="218570C8" w14:textId="2CFBD28D" w:rsidR="001D0BF1" w:rsidRPr="00FF0D24" w:rsidRDefault="00E65938" w:rsidP="001D0BF1">
            <w:pPr>
              <w:pStyle w:val="Heading3"/>
              <w:contextualSpacing w:val="0"/>
              <w:outlineLvl w:val="2"/>
            </w:pPr>
            <w:r w:rsidRPr="00FF0D24">
              <w:t>jan 2020 – jun 2020</w:t>
            </w:r>
          </w:p>
          <w:p w14:paraId="35E84681" w14:textId="7DE51716" w:rsidR="007538DC" w:rsidRPr="00FF0D24" w:rsidRDefault="00E65938" w:rsidP="009540EE">
            <w:pPr>
              <w:pStyle w:val="Heading2"/>
              <w:contextualSpacing w:val="0"/>
              <w:outlineLvl w:val="1"/>
            </w:pPr>
            <w:r w:rsidRPr="00FF0D24">
              <w:t>Full stack web development</w:t>
            </w:r>
            <w:r w:rsidR="001D0BF1" w:rsidRPr="00FF0D24">
              <w:t xml:space="preserve">, </w:t>
            </w:r>
            <w:r w:rsidRPr="00FF0D24">
              <w:rPr>
                <w:rStyle w:val="SubtleReference"/>
              </w:rPr>
              <w:t>le Wagon</w:t>
            </w:r>
          </w:p>
        </w:tc>
      </w:tr>
      <w:tr w:rsidR="00F61DF9" w:rsidRPr="00FF0D24" w14:paraId="23BFBA1B" w14:textId="77777777" w:rsidTr="00F61DF9">
        <w:tc>
          <w:tcPr>
            <w:tcW w:w="9355" w:type="dxa"/>
            <w:tcMar>
              <w:top w:w="216" w:type="dxa"/>
            </w:tcMar>
          </w:tcPr>
          <w:p w14:paraId="46493099" w14:textId="0274955F" w:rsidR="00F61DF9" w:rsidRPr="00FF0D24" w:rsidRDefault="009540EE" w:rsidP="00F61DF9">
            <w:pPr>
              <w:pStyle w:val="Heading3"/>
              <w:contextualSpacing w:val="0"/>
              <w:outlineLvl w:val="2"/>
            </w:pPr>
            <w:r w:rsidRPr="00FF0D24">
              <w:t>jul 2010</w:t>
            </w:r>
          </w:p>
          <w:p w14:paraId="4C599541" w14:textId="1A710BF9" w:rsidR="00F61DF9" w:rsidRPr="00FF0D24" w:rsidRDefault="009540EE" w:rsidP="009540EE">
            <w:pPr>
              <w:pStyle w:val="Heading2"/>
              <w:contextualSpacing w:val="0"/>
              <w:outlineLvl w:val="1"/>
            </w:pPr>
            <w:r w:rsidRPr="00FF0D24">
              <w:t>bachelor of mechanical engineering</w:t>
            </w:r>
            <w:r w:rsidR="00F61DF9" w:rsidRPr="00FF0D24">
              <w:t xml:space="preserve">, </w:t>
            </w:r>
            <w:r w:rsidRPr="00FF0D24">
              <w:rPr>
                <w:rStyle w:val="SubtleReference"/>
              </w:rPr>
              <w:t>National university of science &amp; tech</w:t>
            </w:r>
          </w:p>
        </w:tc>
      </w:tr>
      <w:tr w:rsidR="009540EE" w:rsidRPr="00FF0D24" w14:paraId="1E20033D" w14:textId="77777777" w:rsidTr="00F61DF9">
        <w:tc>
          <w:tcPr>
            <w:tcW w:w="9355" w:type="dxa"/>
            <w:tcMar>
              <w:top w:w="216" w:type="dxa"/>
            </w:tcMar>
          </w:tcPr>
          <w:p w14:paraId="15C76973" w14:textId="397CA87B" w:rsidR="009540EE" w:rsidRPr="00FF0D24" w:rsidRDefault="009540EE" w:rsidP="009540EE">
            <w:pPr>
              <w:pStyle w:val="Heading3"/>
              <w:outlineLvl w:val="2"/>
            </w:pPr>
            <w:r w:rsidRPr="00FF0D24">
              <w:t>nov 2017</w:t>
            </w:r>
          </w:p>
          <w:p w14:paraId="4B1FCD9E" w14:textId="06973BF9" w:rsidR="009540EE" w:rsidRPr="00FF0D24" w:rsidRDefault="009540EE" w:rsidP="009540EE">
            <w:pPr>
              <w:pStyle w:val="Heading3"/>
              <w:outlineLvl w:val="2"/>
              <w:rPr>
                <w:b w:val="0"/>
                <w:bCs/>
                <w:sz w:val="26"/>
                <w:szCs w:val="28"/>
              </w:rPr>
            </w:pPr>
            <w:r w:rsidRPr="00FF0D24">
              <w:rPr>
                <w:color w:val="1D824C" w:themeColor="accent1"/>
                <w:sz w:val="26"/>
                <w:szCs w:val="28"/>
              </w:rPr>
              <w:lastRenderedPageBreak/>
              <w:t>project management professional</w:t>
            </w:r>
            <w:r w:rsidRPr="00FF0D24">
              <w:t xml:space="preserve">, </w:t>
            </w:r>
            <w:r w:rsidR="00275178" w:rsidRPr="00FF0D24">
              <w:rPr>
                <w:b w:val="0"/>
                <w:bCs/>
                <w:sz w:val="26"/>
                <w:szCs w:val="28"/>
              </w:rPr>
              <w:t>project management institute usa</w:t>
            </w:r>
          </w:p>
        </w:tc>
      </w:tr>
    </w:tbl>
    <w:sdt>
      <w:sdtPr>
        <w:alias w:val="Skills:"/>
        <w:tag w:val="Skills:"/>
        <w:id w:val="-1392877668"/>
        <w:placeholder>
          <w:docPart w:val="9A13DE67AE87472792F80F67EFE039A0"/>
        </w:placeholder>
        <w:temporary/>
        <w:showingPlcHdr/>
        <w15:appearance w15:val="hidden"/>
      </w:sdtPr>
      <w:sdtEndPr/>
      <w:sdtContent>
        <w:p w14:paraId="0D53546F" w14:textId="77777777" w:rsidR="00486277" w:rsidRPr="00FF0D24" w:rsidRDefault="00486277" w:rsidP="00486277">
          <w:pPr>
            <w:pStyle w:val="Heading1"/>
          </w:pPr>
          <w:r w:rsidRPr="00FF0D24">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FF0D24" w14:paraId="1FE2A2A5" w14:textId="77777777" w:rsidTr="00CF1A49">
        <w:tc>
          <w:tcPr>
            <w:tcW w:w="4675" w:type="dxa"/>
          </w:tcPr>
          <w:p w14:paraId="50DAE9C2" w14:textId="56EAE24B" w:rsidR="001E3120" w:rsidRPr="00FF0D24" w:rsidRDefault="00275178" w:rsidP="006E1507">
            <w:pPr>
              <w:pStyle w:val="ListBullet"/>
              <w:contextualSpacing w:val="0"/>
            </w:pPr>
            <w:r w:rsidRPr="00FF0D24">
              <w:t>Ruby on Rails</w:t>
            </w:r>
          </w:p>
          <w:p w14:paraId="0BF84CBD" w14:textId="372F5A48" w:rsidR="00275178" w:rsidRPr="00FF0D24" w:rsidRDefault="00275178" w:rsidP="006E1507">
            <w:pPr>
              <w:pStyle w:val="ListBullet"/>
              <w:contextualSpacing w:val="0"/>
            </w:pPr>
            <w:r w:rsidRPr="00FF0D24">
              <w:t xml:space="preserve">MVC </w:t>
            </w:r>
          </w:p>
          <w:p w14:paraId="7AA2A031" w14:textId="77777777" w:rsidR="001F4E6D" w:rsidRPr="00FF0D24" w:rsidRDefault="00275178" w:rsidP="006E1507">
            <w:pPr>
              <w:pStyle w:val="ListBullet"/>
              <w:contextualSpacing w:val="0"/>
            </w:pPr>
            <w:r w:rsidRPr="00FF0D24">
              <w:t>HTML</w:t>
            </w:r>
          </w:p>
          <w:p w14:paraId="4FBC3FDD" w14:textId="77777777" w:rsidR="00275178" w:rsidRPr="00FF0D24" w:rsidRDefault="00275178" w:rsidP="006E1507">
            <w:pPr>
              <w:pStyle w:val="ListBullet"/>
              <w:contextualSpacing w:val="0"/>
            </w:pPr>
            <w:r w:rsidRPr="00FF0D24">
              <w:t>CSS</w:t>
            </w:r>
          </w:p>
          <w:p w14:paraId="48E7AA61" w14:textId="7E96C1E8" w:rsidR="00275178" w:rsidRPr="00FF0D24" w:rsidRDefault="00275178" w:rsidP="006E1507">
            <w:pPr>
              <w:pStyle w:val="ListBullet"/>
              <w:contextualSpacing w:val="0"/>
            </w:pPr>
            <w:r w:rsidRPr="00FF0D24">
              <w:t>JavaScript ES2015, AJAX</w:t>
            </w:r>
          </w:p>
          <w:p w14:paraId="56452FBF" w14:textId="022FBE1A" w:rsidR="00275178" w:rsidRPr="00FF0D24" w:rsidRDefault="00275178" w:rsidP="006E1507">
            <w:pPr>
              <w:pStyle w:val="ListBullet"/>
              <w:contextualSpacing w:val="0"/>
            </w:pPr>
            <w:r w:rsidRPr="00FF0D24">
              <w:t>Git</w:t>
            </w:r>
          </w:p>
          <w:p w14:paraId="02303254" w14:textId="77777777" w:rsidR="00275178" w:rsidRPr="00FF0D24" w:rsidRDefault="00275178" w:rsidP="006E1507">
            <w:pPr>
              <w:pStyle w:val="ListBullet"/>
              <w:contextualSpacing w:val="0"/>
            </w:pPr>
            <w:r w:rsidRPr="00FF0D24">
              <w:t>GitHub</w:t>
            </w:r>
          </w:p>
          <w:p w14:paraId="0DDFC1FA" w14:textId="77777777" w:rsidR="00275178" w:rsidRPr="00FF0D24" w:rsidRDefault="00275178" w:rsidP="006E1507">
            <w:pPr>
              <w:pStyle w:val="ListBullet"/>
              <w:contextualSpacing w:val="0"/>
            </w:pPr>
            <w:r w:rsidRPr="00FF0D24">
              <w:t>Heroku</w:t>
            </w:r>
          </w:p>
          <w:p w14:paraId="2C2E37FD" w14:textId="77777777" w:rsidR="00275178" w:rsidRPr="00FF0D24" w:rsidRDefault="00275178" w:rsidP="006E1507">
            <w:pPr>
              <w:pStyle w:val="ListBullet"/>
              <w:contextualSpacing w:val="0"/>
            </w:pPr>
            <w:r w:rsidRPr="00FF0D24">
              <w:t>APIs, JSON, scrapping</w:t>
            </w:r>
          </w:p>
          <w:p w14:paraId="7A04A5D1" w14:textId="77777777" w:rsidR="00275178" w:rsidRPr="00FF0D24" w:rsidRDefault="00275178" w:rsidP="006E1507">
            <w:pPr>
              <w:pStyle w:val="ListBullet"/>
              <w:contextualSpacing w:val="0"/>
            </w:pPr>
            <w:r w:rsidRPr="00FF0D24">
              <w:t>Bootstrap</w:t>
            </w:r>
          </w:p>
          <w:p w14:paraId="345D6EED" w14:textId="77777777" w:rsidR="00275178" w:rsidRPr="00FF0D24" w:rsidRDefault="00275178" w:rsidP="006E1507">
            <w:pPr>
              <w:pStyle w:val="ListBullet"/>
              <w:contextualSpacing w:val="0"/>
            </w:pPr>
            <w:r w:rsidRPr="00FF0D24">
              <w:t>Wireframing, UI Design, prototyping</w:t>
            </w:r>
          </w:p>
          <w:p w14:paraId="66E620FD" w14:textId="77777777" w:rsidR="00275178" w:rsidRPr="00FF0D24" w:rsidRDefault="00275178" w:rsidP="006E1507">
            <w:pPr>
              <w:pStyle w:val="ListBullet"/>
              <w:contextualSpacing w:val="0"/>
            </w:pPr>
            <w:r w:rsidRPr="00FF0D24">
              <w:t>TDD</w:t>
            </w:r>
          </w:p>
          <w:p w14:paraId="7946A398" w14:textId="38B3CEAF" w:rsidR="00275178" w:rsidRPr="00FF0D24" w:rsidRDefault="00275178" w:rsidP="006E1507">
            <w:pPr>
              <w:pStyle w:val="ListBullet"/>
              <w:contextualSpacing w:val="0"/>
            </w:pPr>
            <w:r w:rsidRPr="00FF0D24">
              <w:t>Relational Databases (SQL, Postgres)</w:t>
            </w:r>
          </w:p>
        </w:tc>
        <w:tc>
          <w:tcPr>
            <w:tcW w:w="4675" w:type="dxa"/>
            <w:tcMar>
              <w:left w:w="360" w:type="dxa"/>
            </w:tcMar>
          </w:tcPr>
          <w:p w14:paraId="25FF028B" w14:textId="1E11A596" w:rsidR="003A0632" w:rsidRPr="00FF0D24" w:rsidRDefault="00275178" w:rsidP="006E1507">
            <w:pPr>
              <w:pStyle w:val="ListBullet"/>
              <w:contextualSpacing w:val="0"/>
            </w:pPr>
            <w:r w:rsidRPr="00FF0D24">
              <w:t>Verbal and Written Communication</w:t>
            </w:r>
          </w:p>
          <w:p w14:paraId="43115FF1" w14:textId="1D4FE8A9" w:rsidR="001E3120" w:rsidRPr="00FF0D24" w:rsidRDefault="00275178" w:rsidP="006E1507">
            <w:pPr>
              <w:pStyle w:val="ListBullet"/>
              <w:contextualSpacing w:val="0"/>
            </w:pPr>
            <w:r w:rsidRPr="00FF0D24">
              <w:t>Teamwork</w:t>
            </w:r>
          </w:p>
          <w:p w14:paraId="47793134" w14:textId="77777777" w:rsidR="001E3120" w:rsidRPr="00FF0D24" w:rsidRDefault="00275178" w:rsidP="006E1507">
            <w:pPr>
              <w:pStyle w:val="ListBullet"/>
              <w:contextualSpacing w:val="0"/>
            </w:pPr>
            <w:r w:rsidRPr="00FF0D24">
              <w:t>Project Scoping and Estimations</w:t>
            </w:r>
          </w:p>
          <w:p w14:paraId="34098AEF" w14:textId="77777777" w:rsidR="00275178" w:rsidRPr="00FF0D24" w:rsidRDefault="00275178" w:rsidP="006E1507">
            <w:pPr>
              <w:pStyle w:val="ListBullet"/>
              <w:contextualSpacing w:val="0"/>
            </w:pPr>
            <w:r w:rsidRPr="00FF0D24">
              <w:t>Leadership</w:t>
            </w:r>
          </w:p>
          <w:p w14:paraId="403B9CF0" w14:textId="77777777" w:rsidR="00275178" w:rsidRPr="00FF0D24" w:rsidRDefault="00275178" w:rsidP="006E1507">
            <w:pPr>
              <w:pStyle w:val="ListBullet"/>
              <w:contextualSpacing w:val="0"/>
            </w:pPr>
            <w:r w:rsidRPr="00FF0D24">
              <w:t>Stakeholder Management</w:t>
            </w:r>
          </w:p>
          <w:p w14:paraId="32801C55" w14:textId="77777777" w:rsidR="00275178" w:rsidRPr="00FF0D24" w:rsidRDefault="00275178" w:rsidP="006E1507">
            <w:pPr>
              <w:pStyle w:val="ListBullet"/>
              <w:contextualSpacing w:val="0"/>
            </w:pPr>
            <w:r w:rsidRPr="00FF0D24">
              <w:t>Quality Management</w:t>
            </w:r>
          </w:p>
          <w:p w14:paraId="290C2814" w14:textId="77777777" w:rsidR="00275178" w:rsidRPr="00FF0D24" w:rsidRDefault="00275178" w:rsidP="006E1507">
            <w:pPr>
              <w:pStyle w:val="ListBullet"/>
              <w:contextualSpacing w:val="0"/>
            </w:pPr>
            <w:r w:rsidRPr="00FF0D24">
              <w:t>Self Motivated</w:t>
            </w:r>
          </w:p>
          <w:p w14:paraId="19639DF5" w14:textId="77777777" w:rsidR="00275178" w:rsidRPr="00FF0D24" w:rsidRDefault="0081699F" w:rsidP="006E1507">
            <w:pPr>
              <w:pStyle w:val="ListBullet"/>
              <w:contextualSpacing w:val="0"/>
            </w:pPr>
            <w:r w:rsidRPr="00FF0D24">
              <w:t>Adaptive</w:t>
            </w:r>
          </w:p>
          <w:p w14:paraId="328174BF" w14:textId="77777777" w:rsidR="0081699F" w:rsidRPr="00FF0D24" w:rsidRDefault="0081699F" w:rsidP="006E1507">
            <w:pPr>
              <w:pStyle w:val="ListBullet"/>
              <w:contextualSpacing w:val="0"/>
            </w:pPr>
            <w:r w:rsidRPr="00FF0D24">
              <w:t>Self Learner</w:t>
            </w:r>
          </w:p>
          <w:p w14:paraId="0C9A8B67" w14:textId="26A3F11D" w:rsidR="00FF4B5E" w:rsidRPr="00FF0D24" w:rsidRDefault="00FF4B5E" w:rsidP="006E1507">
            <w:pPr>
              <w:pStyle w:val="ListBullet"/>
              <w:contextualSpacing w:val="0"/>
            </w:pPr>
            <w:r w:rsidRPr="00FF0D24">
              <w:t>Languages: English, Urdu, Hindi</w:t>
            </w:r>
          </w:p>
        </w:tc>
      </w:tr>
    </w:tbl>
    <w:p w14:paraId="41E6DD95" w14:textId="05E41FA2" w:rsidR="00B51D1B" w:rsidRDefault="00B51D1B" w:rsidP="006E1507"/>
    <w:p w14:paraId="1B9E3E3B" w14:textId="77777777" w:rsidR="00C27AAF" w:rsidRPr="006E1507" w:rsidRDefault="00C27AAF" w:rsidP="006E1507"/>
    <w:sectPr w:rsidR="00C27AAF" w:rsidRPr="006E1507" w:rsidSect="005A1B10">
      <w:footerReference w:type="default" r:id="rId12"/>
      <w:headerReference w:type="first" r:id="rId13"/>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087BC" w14:textId="77777777" w:rsidR="00101B88" w:rsidRDefault="00101B88" w:rsidP="0068194B">
      <w:r>
        <w:separator/>
      </w:r>
    </w:p>
    <w:p w14:paraId="4C941A6D" w14:textId="77777777" w:rsidR="00101B88" w:rsidRDefault="00101B88"/>
    <w:p w14:paraId="68C6AD59" w14:textId="77777777" w:rsidR="00101B88" w:rsidRDefault="00101B88"/>
  </w:endnote>
  <w:endnote w:type="continuationSeparator" w:id="0">
    <w:p w14:paraId="5F44C26D" w14:textId="77777777" w:rsidR="00101B88" w:rsidRDefault="00101B88" w:rsidP="0068194B">
      <w:r>
        <w:continuationSeparator/>
      </w:r>
    </w:p>
    <w:p w14:paraId="6BE3B306" w14:textId="77777777" w:rsidR="00101B88" w:rsidRDefault="00101B88"/>
    <w:p w14:paraId="1957EECF" w14:textId="77777777" w:rsidR="00101B88" w:rsidRDefault="00101B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4823EABD"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7FF50" w14:textId="77777777" w:rsidR="00101B88" w:rsidRDefault="00101B88" w:rsidP="0068194B">
      <w:r>
        <w:separator/>
      </w:r>
    </w:p>
    <w:p w14:paraId="758A95FF" w14:textId="77777777" w:rsidR="00101B88" w:rsidRDefault="00101B88"/>
    <w:p w14:paraId="60A9543E" w14:textId="77777777" w:rsidR="00101B88" w:rsidRDefault="00101B88"/>
  </w:footnote>
  <w:footnote w:type="continuationSeparator" w:id="0">
    <w:p w14:paraId="4FDC44CD" w14:textId="77777777" w:rsidR="00101B88" w:rsidRDefault="00101B88" w:rsidP="0068194B">
      <w:r>
        <w:continuationSeparator/>
      </w:r>
    </w:p>
    <w:p w14:paraId="50484AF5" w14:textId="77777777" w:rsidR="00101B88" w:rsidRDefault="00101B88"/>
    <w:p w14:paraId="007074B8" w14:textId="77777777" w:rsidR="00101B88" w:rsidRDefault="00101B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54E7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4D29BD5" wp14:editId="1EB0DF19">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4D2E9B8"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9541CDC"/>
    <w:multiLevelType w:val="hybridMultilevel"/>
    <w:tmpl w:val="9FB425FE"/>
    <w:lvl w:ilvl="0" w:tplc="0C000001">
      <w:start w:val="1"/>
      <w:numFmt w:val="bullet"/>
      <w:lvlText w:val=""/>
      <w:lvlJc w:val="left"/>
      <w:pPr>
        <w:ind w:left="708" w:hanging="360"/>
      </w:pPr>
      <w:rPr>
        <w:rFonts w:ascii="Symbol" w:hAnsi="Symbol" w:hint="default"/>
      </w:rPr>
    </w:lvl>
    <w:lvl w:ilvl="1" w:tplc="0C000003" w:tentative="1">
      <w:start w:val="1"/>
      <w:numFmt w:val="bullet"/>
      <w:lvlText w:val="o"/>
      <w:lvlJc w:val="left"/>
      <w:pPr>
        <w:ind w:left="1428" w:hanging="360"/>
      </w:pPr>
      <w:rPr>
        <w:rFonts w:ascii="Courier New" w:hAnsi="Courier New" w:cs="Courier New" w:hint="default"/>
      </w:rPr>
    </w:lvl>
    <w:lvl w:ilvl="2" w:tplc="0C000005" w:tentative="1">
      <w:start w:val="1"/>
      <w:numFmt w:val="bullet"/>
      <w:lvlText w:val=""/>
      <w:lvlJc w:val="left"/>
      <w:pPr>
        <w:ind w:left="2148" w:hanging="360"/>
      </w:pPr>
      <w:rPr>
        <w:rFonts w:ascii="Wingdings" w:hAnsi="Wingdings" w:hint="default"/>
      </w:rPr>
    </w:lvl>
    <w:lvl w:ilvl="3" w:tplc="0C000001" w:tentative="1">
      <w:start w:val="1"/>
      <w:numFmt w:val="bullet"/>
      <w:lvlText w:val=""/>
      <w:lvlJc w:val="left"/>
      <w:pPr>
        <w:ind w:left="2868" w:hanging="360"/>
      </w:pPr>
      <w:rPr>
        <w:rFonts w:ascii="Symbol" w:hAnsi="Symbol" w:hint="default"/>
      </w:rPr>
    </w:lvl>
    <w:lvl w:ilvl="4" w:tplc="0C000003" w:tentative="1">
      <w:start w:val="1"/>
      <w:numFmt w:val="bullet"/>
      <w:lvlText w:val="o"/>
      <w:lvlJc w:val="left"/>
      <w:pPr>
        <w:ind w:left="3588" w:hanging="360"/>
      </w:pPr>
      <w:rPr>
        <w:rFonts w:ascii="Courier New" w:hAnsi="Courier New" w:cs="Courier New" w:hint="default"/>
      </w:rPr>
    </w:lvl>
    <w:lvl w:ilvl="5" w:tplc="0C000005" w:tentative="1">
      <w:start w:val="1"/>
      <w:numFmt w:val="bullet"/>
      <w:lvlText w:val=""/>
      <w:lvlJc w:val="left"/>
      <w:pPr>
        <w:ind w:left="4308" w:hanging="360"/>
      </w:pPr>
      <w:rPr>
        <w:rFonts w:ascii="Wingdings" w:hAnsi="Wingdings" w:hint="default"/>
      </w:rPr>
    </w:lvl>
    <w:lvl w:ilvl="6" w:tplc="0C000001" w:tentative="1">
      <w:start w:val="1"/>
      <w:numFmt w:val="bullet"/>
      <w:lvlText w:val=""/>
      <w:lvlJc w:val="left"/>
      <w:pPr>
        <w:ind w:left="5028" w:hanging="360"/>
      </w:pPr>
      <w:rPr>
        <w:rFonts w:ascii="Symbol" w:hAnsi="Symbol" w:hint="default"/>
      </w:rPr>
    </w:lvl>
    <w:lvl w:ilvl="7" w:tplc="0C000003" w:tentative="1">
      <w:start w:val="1"/>
      <w:numFmt w:val="bullet"/>
      <w:lvlText w:val="o"/>
      <w:lvlJc w:val="left"/>
      <w:pPr>
        <w:ind w:left="5748" w:hanging="360"/>
      </w:pPr>
      <w:rPr>
        <w:rFonts w:ascii="Courier New" w:hAnsi="Courier New" w:cs="Courier New" w:hint="default"/>
      </w:rPr>
    </w:lvl>
    <w:lvl w:ilvl="8" w:tplc="0C000005" w:tentative="1">
      <w:start w:val="1"/>
      <w:numFmt w:val="bullet"/>
      <w:lvlText w:val=""/>
      <w:lvlJc w:val="left"/>
      <w:pPr>
        <w:ind w:left="6468" w:hanging="360"/>
      </w:pPr>
      <w:rPr>
        <w:rFonts w:ascii="Wingdings" w:hAnsi="Wingdings" w:hint="default"/>
      </w:rPr>
    </w:lvl>
  </w:abstractNum>
  <w:abstractNum w:abstractNumId="11" w15:restartNumberingAfterBreak="0">
    <w:nsid w:val="0AAD42B2"/>
    <w:multiLevelType w:val="multilevel"/>
    <w:tmpl w:val="F24853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0EE92A13"/>
    <w:multiLevelType w:val="hybridMultilevel"/>
    <w:tmpl w:val="A5A2A1C4"/>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9B7F4A"/>
    <w:multiLevelType w:val="hybridMultilevel"/>
    <w:tmpl w:val="0B24AA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37113DA1"/>
    <w:multiLevelType w:val="hybridMultilevel"/>
    <w:tmpl w:val="07CEA732"/>
    <w:lvl w:ilvl="0" w:tplc="0C000001">
      <w:start w:val="1"/>
      <w:numFmt w:val="bullet"/>
      <w:lvlText w:val=""/>
      <w:lvlJc w:val="left"/>
      <w:pPr>
        <w:ind w:left="708" w:hanging="360"/>
      </w:pPr>
      <w:rPr>
        <w:rFonts w:ascii="Symbol" w:hAnsi="Symbol" w:hint="default"/>
      </w:rPr>
    </w:lvl>
    <w:lvl w:ilvl="1" w:tplc="0C000003" w:tentative="1">
      <w:start w:val="1"/>
      <w:numFmt w:val="bullet"/>
      <w:lvlText w:val="o"/>
      <w:lvlJc w:val="left"/>
      <w:pPr>
        <w:ind w:left="1428" w:hanging="360"/>
      </w:pPr>
      <w:rPr>
        <w:rFonts w:ascii="Courier New" w:hAnsi="Courier New" w:cs="Courier New" w:hint="default"/>
      </w:rPr>
    </w:lvl>
    <w:lvl w:ilvl="2" w:tplc="0C000005" w:tentative="1">
      <w:start w:val="1"/>
      <w:numFmt w:val="bullet"/>
      <w:lvlText w:val=""/>
      <w:lvlJc w:val="left"/>
      <w:pPr>
        <w:ind w:left="2148" w:hanging="360"/>
      </w:pPr>
      <w:rPr>
        <w:rFonts w:ascii="Wingdings" w:hAnsi="Wingdings" w:hint="default"/>
      </w:rPr>
    </w:lvl>
    <w:lvl w:ilvl="3" w:tplc="0C000001" w:tentative="1">
      <w:start w:val="1"/>
      <w:numFmt w:val="bullet"/>
      <w:lvlText w:val=""/>
      <w:lvlJc w:val="left"/>
      <w:pPr>
        <w:ind w:left="2868" w:hanging="360"/>
      </w:pPr>
      <w:rPr>
        <w:rFonts w:ascii="Symbol" w:hAnsi="Symbol" w:hint="default"/>
      </w:rPr>
    </w:lvl>
    <w:lvl w:ilvl="4" w:tplc="0C000003" w:tentative="1">
      <w:start w:val="1"/>
      <w:numFmt w:val="bullet"/>
      <w:lvlText w:val="o"/>
      <w:lvlJc w:val="left"/>
      <w:pPr>
        <w:ind w:left="3588" w:hanging="360"/>
      </w:pPr>
      <w:rPr>
        <w:rFonts w:ascii="Courier New" w:hAnsi="Courier New" w:cs="Courier New" w:hint="default"/>
      </w:rPr>
    </w:lvl>
    <w:lvl w:ilvl="5" w:tplc="0C000005" w:tentative="1">
      <w:start w:val="1"/>
      <w:numFmt w:val="bullet"/>
      <w:lvlText w:val=""/>
      <w:lvlJc w:val="left"/>
      <w:pPr>
        <w:ind w:left="4308" w:hanging="360"/>
      </w:pPr>
      <w:rPr>
        <w:rFonts w:ascii="Wingdings" w:hAnsi="Wingdings" w:hint="default"/>
      </w:rPr>
    </w:lvl>
    <w:lvl w:ilvl="6" w:tplc="0C000001" w:tentative="1">
      <w:start w:val="1"/>
      <w:numFmt w:val="bullet"/>
      <w:lvlText w:val=""/>
      <w:lvlJc w:val="left"/>
      <w:pPr>
        <w:ind w:left="5028" w:hanging="360"/>
      </w:pPr>
      <w:rPr>
        <w:rFonts w:ascii="Symbol" w:hAnsi="Symbol" w:hint="default"/>
      </w:rPr>
    </w:lvl>
    <w:lvl w:ilvl="7" w:tplc="0C000003" w:tentative="1">
      <w:start w:val="1"/>
      <w:numFmt w:val="bullet"/>
      <w:lvlText w:val="o"/>
      <w:lvlJc w:val="left"/>
      <w:pPr>
        <w:ind w:left="5748" w:hanging="360"/>
      </w:pPr>
      <w:rPr>
        <w:rFonts w:ascii="Courier New" w:hAnsi="Courier New" w:cs="Courier New" w:hint="default"/>
      </w:rPr>
    </w:lvl>
    <w:lvl w:ilvl="8" w:tplc="0C000005" w:tentative="1">
      <w:start w:val="1"/>
      <w:numFmt w:val="bullet"/>
      <w:lvlText w:val=""/>
      <w:lvlJc w:val="left"/>
      <w:pPr>
        <w:ind w:left="6468" w:hanging="360"/>
      </w:pPr>
      <w:rPr>
        <w:rFonts w:ascii="Wingdings" w:hAnsi="Wingdings" w:hint="default"/>
      </w:rPr>
    </w:lvl>
  </w:abstractNum>
  <w:abstractNum w:abstractNumId="17"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675017A"/>
    <w:multiLevelType w:val="hybridMultilevel"/>
    <w:tmpl w:val="A1E4539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69D14D74"/>
    <w:multiLevelType w:val="hybridMultilevel"/>
    <w:tmpl w:val="2856B53E"/>
    <w:lvl w:ilvl="0" w:tplc="0C000001">
      <w:start w:val="1"/>
      <w:numFmt w:val="bullet"/>
      <w:lvlText w:val=""/>
      <w:lvlJc w:val="left"/>
      <w:pPr>
        <w:ind w:left="708" w:hanging="360"/>
      </w:pPr>
      <w:rPr>
        <w:rFonts w:ascii="Symbol" w:hAnsi="Symbol" w:hint="default"/>
      </w:rPr>
    </w:lvl>
    <w:lvl w:ilvl="1" w:tplc="0C000003" w:tentative="1">
      <w:start w:val="1"/>
      <w:numFmt w:val="bullet"/>
      <w:lvlText w:val="o"/>
      <w:lvlJc w:val="left"/>
      <w:pPr>
        <w:ind w:left="1428" w:hanging="360"/>
      </w:pPr>
      <w:rPr>
        <w:rFonts w:ascii="Courier New" w:hAnsi="Courier New" w:cs="Courier New" w:hint="default"/>
      </w:rPr>
    </w:lvl>
    <w:lvl w:ilvl="2" w:tplc="0C000005" w:tentative="1">
      <w:start w:val="1"/>
      <w:numFmt w:val="bullet"/>
      <w:lvlText w:val=""/>
      <w:lvlJc w:val="left"/>
      <w:pPr>
        <w:ind w:left="2148" w:hanging="360"/>
      </w:pPr>
      <w:rPr>
        <w:rFonts w:ascii="Wingdings" w:hAnsi="Wingdings" w:hint="default"/>
      </w:rPr>
    </w:lvl>
    <w:lvl w:ilvl="3" w:tplc="0C000001" w:tentative="1">
      <w:start w:val="1"/>
      <w:numFmt w:val="bullet"/>
      <w:lvlText w:val=""/>
      <w:lvlJc w:val="left"/>
      <w:pPr>
        <w:ind w:left="2868" w:hanging="360"/>
      </w:pPr>
      <w:rPr>
        <w:rFonts w:ascii="Symbol" w:hAnsi="Symbol" w:hint="default"/>
      </w:rPr>
    </w:lvl>
    <w:lvl w:ilvl="4" w:tplc="0C000003" w:tentative="1">
      <w:start w:val="1"/>
      <w:numFmt w:val="bullet"/>
      <w:lvlText w:val="o"/>
      <w:lvlJc w:val="left"/>
      <w:pPr>
        <w:ind w:left="3588" w:hanging="360"/>
      </w:pPr>
      <w:rPr>
        <w:rFonts w:ascii="Courier New" w:hAnsi="Courier New" w:cs="Courier New" w:hint="default"/>
      </w:rPr>
    </w:lvl>
    <w:lvl w:ilvl="5" w:tplc="0C000005" w:tentative="1">
      <w:start w:val="1"/>
      <w:numFmt w:val="bullet"/>
      <w:lvlText w:val=""/>
      <w:lvlJc w:val="left"/>
      <w:pPr>
        <w:ind w:left="4308" w:hanging="360"/>
      </w:pPr>
      <w:rPr>
        <w:rFonts w:ascii="Wingdings" w:hAnsi="Wingdings" w:hint="default"/>
      </w:rPr>
    </w:lvl>
    <w:lvl w:ilvl="6" w:tplc="0C000001" w:tentative="1">
      <w:start w:val="1"/>
      <w:numFmt w:val="bullet"/>
      <w:lvlText w:val=""/>
      <w:lvlJc w:val="left"/>
      <w:pPr>
        <w:ind w:left="5028" w:hanging="360"/>
      </w:pPr>
      <w:rPr>
        <w:rFonts w:ascii="Symbol" w:hAnsi="Symbol" w:hint="default"/>
      </w:rPr>
    </w:lvl>
    <w:lvl w:ilvl="7" w:tplc="0C000003" w:tentative="1">
      <w:start w:val="1"/>
      <w:numFmt w:val="bullet"/>
      <w:lvlText w:val="o"/>
      <w:lvlJc w:val="left"/>
      <w:pPr>
        <w:ind w:left="5748" w:hanging="360"/>
      </w:pPr>
      <w:rPr>
        <w:rFonts w:ascii="Courier New" w:hAnsi="Courier New" w:cs="Courier New" w:hint="default"/>
      </w:rPr>
    </w:lvl>
    <w:lvl w:ilvl="8" w:tplc="0C000005" w:tentative="1">
      <w:start w:val="1"/>
      <w:numFmt w:val="bullet"/>
      <w:lvlText w:val=""/>
      <w:lvlJc w:val="left"/>
      <w:pPr>
        <w:ind w:left="6468"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3"/>
  </w:num>
  <w:num w:numId="6">
    <w:abstractNumId w:val="3"/>
  </w:num>
  <w:num w:numId="7">
    <w:abstractNumId w:val="14"/>
  </w:num>
  <w:num w:numId="8">
    <w:abstractNumId w:val="2"/>
  </w:num>
  <w:num w:numId="9">
    <w:abstractNumId w:val="17"/>
  </w:num>
  <w:num w:numId="10">
    <w:abstractNumId w:val="5"/>
  </w:num>
  <w:num w:numId="11">
    <w:abstractNumId w:val="4"/>
  </w:num>
  <w:num w:numId="12">
    <w:abstractNumId w:val="1"/>
  </w:num>
  <w:num w:numId="13">
    <w:abstractNumId w:val="0"/>
  </w:num>
  <w:num w:numId="14">
    <w:abstractNumId w:val="15"/>
  </w:num>
  <w:num w:numId="15">
    <w:abstractNumId w:val="19"/>
  </w:num>
  <w:num w:numId="16">
    <w:abstractNumId w:val="16"/>
  </w:num>
  <w:num w:numId="17">
    <w:abstractNumId w:val="10"/>
  </w:num>
  <w:num w:numId="18">
    <w:abstractNumId w:val="11"/>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F3"/>
    <w:rsid w:val="000001EF"/>
    <w:rsid w:val="00007322"/>
    <w:rsid w:val="00007728"/>
    <w:rsid w:val="00024584"/>
    <w:rsid w:val="00024730"/>
    <w:rsid w:val="00055E95"/>
    <w:rsid w:val="0007021F"/>
    <w:rsid w:val="000B2BA5"/>
    <w:rsid w:val="000F2F8C"/>
    <w:rsid w:val="0010006E"/>
    <w:rsid w:val="00101B88"/>
    <w:rsid w:val="001045A8"/>
    <w:rsid w:val="00114A91"/>
    <w:rsid w:val="00120270"/>
    <w:rsid w:val="001427E1"/>
    <w:rsid w:val="00163668"/>
    <w:rsid w:val="00171566"/>
    <w:rsid w:val="001730B7"/>
    <w:rsid w:val="00174676"/>
    <w:rsid w:val="001755A8"/>
    <w:rsid w:val="00184014"/>
    <w:rsid w:val="00192008"/>
    <w:rsid w:val="00192FDB"/>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178"/>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2F4C"/>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15AD"/>
    <w:rsid w:val="004726BC"/>
    <w:rsid w:val="00474105"/>
    <w:rsid w:val="00480E6E"/>
    <w:rsid w:val="00486277"/>
    <w:rsid w:val="00494CF6"/>
    <w:rsid w:val="00495F8D"/>
    <w:rsid w:val="004A1FAE"/>
    <w:rsid w:val="004A2BD7"/>
    <w:rsid w:val="004A32FF"/>
    <w:rsid w:val="004B06EB"/>
    <w:rsid w:val="004B6AD0"/>
    <w:rsid w:val="004C10FC"/>
    <w:rsid w:val="004C2D5D"/>
    <w:rsid w:val="004C33E1"/>
    <w:rsid w:val="004E01EB"/>
    <w:rsid w:val="004E2794"/>
    <w:rsid w:val="00510392"/>
    <w:rsid w:val="00513E2A"/>
    <w:rsid w:val="00514D61"/>
    <w:rsid w:val="00566A35"/>
    <w:rsid w:val="0056701E"/>
    <w:rsid w:val="005740D7"/>
    <w:rsid w:val="005A0F26"/>
    <w:rsid w:val="005A1B10"/>
    <w:rsid w:val="005A6850"/>
    <w:rsid w:val="005B1B1B"/>
    <w:rsid w:val="005C5932"/>
    <w:rsid w:val="005D3CA7"/>
    <w:rsid w:val="005D4CC1"/>
    <w:rsid w:val="005F4B91"/>
    <w:rsid w:val="005F55D2"/>
    <w:rsid w:val="0061615E"/>
    <w:rsid w:val="0062312F"/>
    <w:rsid w:val="00625F2C"/>
    <w:rsid w:val="006618E9"/>
    <w:rsid w:val="0066291F"/>
    <w:rsid w:val="0068194B"/>
    <w:rsid w:val="00692703"/>
    <w:rsid w:val="006A1962"/>
    <w:rsid w:val="006B5D48"/>
    <w:rsid w:val="006B7D7B"/>
    <w:rsid w:val="006C1A5E"/>
    <w:rsid w:val="006E1507"/>
    <w:rsid w:val="006F7F91"/>
    <w:rsid w:val="00712D8B"/>
    <w:rsid w:val="007237F3"/>
    <w:rsid w:val="007273B7"/>
    <w:rsid w:val="00733E0A"/>
    <w:rsid w:val="0074403D"/>
    <w:rsid w:val="00746D44"/>
    <w:rsid w:val="007538DC"/>
    <w:rsid w:val="00757803"/>
    <w:rsid w:val="0079206B"/>
    <w:rsid w:val="00796076"/>
    <w:rsid w:val="007C0566"/>
    <w:rsid w:val="007C606B"/>
    <w:rsid w:val="007E6A61"/>
    <w:rsid w:val="00801140"/>
    <w:rsid w:val="00803404"/>
    <w:rsid w:val="0081699F"/>
    <w:rsid w:val="00834955"/>
    <w:rsid w:val="00855B59"/>
    <w:rsid w:val="00860461"/>
    <w:rsid w:val="0086487C"/>
    <w:rsid w:val="00870B20"/>
    <w:rsid w:val="008829F8"/>
    <w:rsid w:val="00885897"/>
    <w:rsid w:val="00897ED0"/>
    <w:rsid w:val="008A6538"/>
    <w:rsid w:val="008C7056"/>
    <w:rsid w:val="008C7F54"/>
    <w:rsid w:val="008F3B14"/>
    <w:rsid w:val="008F49A8"/>
    <w:rsid w:val="008F5FEB"/>
    <w:rsid w:val="00901899"/>
    <w:rsid w:val="0090344B"/>
    <w:rsid w:val="00905715"/>
    <w:rsid w:val="0091321E"/>
    <w:rsid w:val="00913946"/>
    <w:rsid w:val="0092726B"/>
    <w:rsid w:val="009361BA"/>
    <w:rsid w:val="00944F78"/>
    <w:rsid w:val="009510E7"/>
    <w:rsid w:val="00952C89"/>
    <w:rsid w:val="009540EE"/>
    <w:rsid w:val="009571D8"/>
    <w:rsid w:val="009650EA"/>
    <w:rsid w:val="0097790C"/>
    <w:rsid w:val="0098506E"/>
    <w:rsid w:val="009A44CE"/>
    <w:rsid w:val="009B48F0"/>
    <w:rsid w:val="009C4DFC"/>
    <w:rsid w:val="009D44F8"/>
    <w:rsid w:val="009E3160"/>
    <w:rsid w:val="009F220C"/>
    <w:rsid w:val="009F3B05"/>
    <w:rsid w:val="009F4931"/>
    <w:rsid w:val="00A06873"/>
    <w:rsid w:val="00A14534"/>
    <w:rsid w:val="00A16DAA"/>
    <w:rsid w:val="00A24162"/>
    <w:rsid w:val="00A25023"/>
    <w:rsid w:val="00A270EA"/>
    <w:rsid w:val="00A34BA2"/>
    <w:rsid w:val="00A36F27"/>
    <w:rsid w:val="00A42E32"/>
    <w:rsid w:val="00A46E63"/>
    <w:rsid w:val="00A51DC5"/>
    <w:rsid w:val="00A53DE1"/>
    <w:rsid w:val="00A615E1"/>
    <w:rsid w:val="00A7035A"/>
    <w:rsid w:val="00A755E8"/>
    <w:rsid w:val="00A93A5D"/>
    <w:rsid w:val="00AB32F8"/>
    <w:rsid w:val="00AB610B"/>
    <w:rsid w:val="00AD360E"/>
    <w:rsid w:val="00AD40FB"/>
    <w:rsid w:val="00AD782D"/>
    <w:rsid w:val="00AE7650"/>
    <w:rsid w:val="00B10EBE"/>
    <w:rsid w:val="00B236F1"/>
    <w:rsid w:val="00B23BA2"/>
    <w:rsid w:val="00B50F99"/>
    <w:rsid w:val="00B51D1B"/>
    <w:rsid w:val="00B540F4"/>
    <w:rsid w:val="00B60FD0"/>
    <w:rsid w:val="00B622DF"/>
    <w:rsid w:val="00B6332A"/>
    <w:rsid w:val="00B81760"/>
    <w:rsid w:val="00B82CAC"/>
    <w:rsid w:val="00B8494C"/>
    <w:rsid w:val="00B95107"/>
    <w:rsid w:val="00BA1546"/>
    <w:rsid w:val="00BB4E51"/>
    <w:rsid w:val="00BD431F"/>
    <w:rsid w:val="00BE423E"/>
    <w:rsid w:val="00BF61AC"/>
    <w:rsid w:val="00C27AAF"/>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0189"/>
    <w:rsid w:val="00E14498"/>
    <w:rsid w:val="00E2397A"/>
    <w:rsid w:val="00E254DB"/>
    <w:rsid w:val="00E300FC"/>
    <w:rsid w:val="00E362DB"/>
    <w:rsid w:val="00E5632B"/>
    <w:rsid w:val="00E65938"/>
    <w:rsid w:val="00E70240"/>
    <w:rsid w:val="00E71E6B"/>
    <w:rsid w:val="00E81CC5"/>
    <w:rsid w:val="00E85A87"/>
    <w:rsid w:val="00E85B4A"/>
    <w:rsid w:val="00E9528E"/>
    <w:rsid w:val="00EA5099"/>
    <w:rsid w:val="00EC1351"/>
    <w:rsid w:val="00EC4CBF"/>
    <w:rsid w:val="00EE257E"/>
    <w:rsid w:val="00EE2CA8"/>
    <w:rsid w:val="00EF17E8"/>
    <w:rsid w:val="00EF51D9"/>
    <w:rsid w:val="00EF5477"/>
    <w:rsid w:val="00F130DD"/>
    <w:rsid w:val="00F16B48"/>
    <w:rsid w:val="00F24884"/>
    <w:rsid w:val="00F476C4"/>
    <w:rsid w:val="00F61DF9"/>
    <w:rsid w:val="00F756AD"/>
    <w:rsid w:val="00F81960"/>
    <w:rsid w:val="00F8769D"/>
    <w:rsid w:val="00F9350C"/>
    <w:rsid w:val="00F94EB5"/>
    <w:rsid w:val="00F9624D"/>
    <w:rsid w:val="00FB31C1"/>
    <w:rsid w:val="00FB58F2"/>
    <w:rsid w:val="00FC6AEA"/>
    <w:rsid w:val="00FD3D13"/>
    <w:rsid w:val="00FE55A2"/>
    <w:rsid w:val="00FF0D24"/>
    <w:rsid w:val="00FF4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F805C"/>
  <w15:chartTrackingRefBased/>
  <w15:docId w15:val="{ACB5DBAE-0D59-4875-A52B-F67337EB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0EE"/>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92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yasirrafiq78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yasirrafiq786"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r-cocktail7234.herokuapp.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rent-a-celebrity.herokuapp.com/" TargetMode="External"/><Relationship Id="rId4" Type="http://schemas.openxmlformats.org/officeDocument/2006/relationships/webSettings" Target="webSettings.xml"/><Relationship Id="rId9" Type="http://schemas.openxmlformats.org/officeDocument/2006/relationships/hyperlink" Target="https://PLAYMATCH.CO"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266D2961A5F4BB9A7CEB310ECEF1EFD"/>
        <w:category>
          <w:name w:val="General"/>
          <w:gallery w:val="placeholder"/>
        </w:category>
        <w:types>
          <w:type w:val="bbPlcHdr"/>
        </w:types>
        <w:behaviors>
          <w:behavior w:val="content"/>
        </w:behaviors>
        <w:guid w:val="{4C5E3AF1-8E61-4E98-82E8-8F0FCF004248}"/>
      </w:docPartPr>
      <w:docPartBody>
        <w:p w:rsidR="00F73EC3" w:rsidRDefault="00281168">
          <w:pPr>
            <w:pStyle w:val="8266D2961A5F4BB9A7CEB310ECEF1EFD"/>
          </w:pPr>
          <w:r w:rsidRPr="00CF1A49">
            <w:t>·</w:t>
          </w:r>
        </w:p>
      </w:docPartBody>
    </w:docPart>
    <w:docPart>
      <w:docPartPr>
        <w:name w:val="003A7D89D61E4316BDF8F4558B134D07"/>
        <w:category>
          <w:name w:val="General"/>
          <w:gallery w:val="placeholder"/>
        </w:category>
        <w:types>
          <w:type w:val="bbPlcHdr"/>
        </w:types>
        <w:behaviors>
          <w:behavior w:val="content"/>
        </w:behaviors>
        <w:guid w:val="{FEB499E5-2CB8-4E67-A470-B07CFB274D9E}"/>
      </w:docPartPr>
      <w:docPartBody>
        <w:p w:rsidR="00F73EC3" w:rsidRDefault="00281168">
          <w:pPr>
            <w:pStyle w:val="003A7D89D61E4316BDF8F4558B134D07"/>
          </w:pPr>
          <w:r w:rsidRPr="00CF1A49">
            <w:t>·</w:t>
          </w:r>
        </w:p>
      </w:docPartBody>
    </w:docPart>
    <w:docPart>
      <w:docPartPr>
        <w:name w:val="B0EC3BA475954E57A04382096BC9AEE3"/>
        <w:category>
          <w:name w:val="General"/>
          <w:gallery w:val="placeholder"/>
        </w:category>
        <w:types>
          <w:type w:val="bbPlcHdr"/>
        </w:types>
        <w:behaviors>
          <w:behavior w:val="content"/>
        </w:behaviors>
        <w:guid w:val="{01999B1C-F0F1-4E85-A4D2-54346A3B7DE0}"/>
      </w:docPartPr>
      <w:docPartBody>
        <w:p w:rsidR="00F73EC3" w:rsidRDefault="00281168">
          <w:pPr>
            <w:pStyle w:val="B0EC3BA475954E57A04382096BC9AEE3"/>
          </w:pPr>
          <w:r w:rsidRPr="00CF1A49">
            <w:t>·</w:t>
          </w:r>
        </w:p>
      </w:docPartBody>
    </w:docPart>
    <w:docPart>
      <w:docPartPr>
        <w:name w:val="FF3D4B696A6D4A7E95D007F890FC842D"/>
        <w:category>
          <w:name w:val="General"/>
          <w:gallery w:val="placeholder"/>
        </w:category>
        <w:types>
          <w:type w:val="bbPlcHdr"/>
        </w:types>
        <w:behaviors>
          <w:behavior w:val="content"/>
        </w:behaviors>
        <w:guid w:val="{25FF4234-A7FD-4BFC-8EF5-E0017D0AFF40}"/>
      </w:docPartPr>
      <w:docPartBody>
        <w:p w:rsidR="00F73EC3" w:rsidRDefault="00281168">
          <w:pPr>
            <w:pStyle w:val="FF3D4B696A6D4A7E95D007F890FC842D"/>
          </w:pPr>
          <w:r w:rsidRPr="00CF1A49">
            <w:t>Experience</w:t>
          </w:r>
        </w:p>
      </w:docPartBody>
    </w:docPart>
    <w:docPart>
      <w:docPartPr>
        <w:name w:val="1BB8579927934D6390A148CFFFAC833C"/>
        <w:category>
          <w:name w:val="General"/>
          <w:gallery w:val="placeholder"/>
        </w:category>
        <w:types>
          <w:type w:val="bbPlcHdr"/>
        </w:types>
        <w:behaviors>
          <w:behavior w:val="content"/>
        </w:behaviors>
        <w:guid w:val="{DE879242-7E5D-46B8-A26B-1EF7539D3A7B}"/>
      </w:docPartPr>
      <w:docPartBody>
        <w:p w:rsidR="00F73EC3" w:rsidRDefault="00281168">
          <w:pPr>
            <w:pStyle w:val="1BB8579927934D6390A148CFFFAC833C"/>
          </w:pPr>
          <w:r w:rsidRPr="00CF1A49">
            <w:t>Education</w:t>
          </w:r>
        </w:p>
      </w:docPartBody>
    </w:docPart>
    <w:docPart>
      <w:docPartPr>
        <w:name w:val="9A13DE67AE87472792F80F67EFE039A0"/>
        <w:category>
          <w:name w:val="General"/>
          <w:gallery w:val="placeholder"/>
        </w:category>
        <w:types>
          <w:type w:val="bbPlcHdr"/>
        </w:types>
        <w:behaviors>
          <w:behavior w:val="content"/>
        </w:behaviors>
        <w:guid w:val="{2AE494D2-67FF-46E3-94DE-A32DB7B294BD}"/>
      </w:docPartPr>
      <w:docPartBody>
        <w:p w:rsidR="00F73EC3" w:rsidRDefault="00281168">
          <w:pPr>
            <w:pStyle w:val="9A13DE67AE87472792F80F67EFE039A0"/>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853"/>
    <w:rsid w:val="00281168"/>
    <w:rsid w:val="00492AB8"/>
    <w:rsid w:val="005770FA"/>
    <w:rsid w:val="00705B7C"/>
    <w:rsid w:val="0079614E"/>
    <w:rsid w:val="00D62853"/>
    <w:rsid w:val="00F73EC3"/>
    <w:rsid w:val="00FD306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2404485F70457288F7CBB87D11DEAA">
    <w:name w:val="1C2404485F70457288F7CBB87D11DEAA"/>
  </w:style>
  <w:style w:type="character" w:styleId="IntenseEmphasis">
    <w:name w:val="Intense Emphasis"/>
    <w:basedOn w:val="DefaultParagraphFont"/>
    <w:uiPriority w:val="2"/>
    <w:rPr>
      <w:b/>
      <w:iCs/>
      <w:color w:val="262626" w:themeColor="text1" w:themeTint="D9"/>
    </w:rPr>
  </w:style>
  <w:style w:type="paragraph" w:customStyle="1" w:styleId="76E4EEBDDC0C49889F6F2F44EE0582B1">
    <w:name w:val="76E4EEBDDC0C49889F6F2F44EE0582B1"/>
  </w:style>
  <w:style w:type="paragraph" w:customStyle="1" w:styleId="E1FA9B92121A4EDE95A4A60E808079A6">
    <w:name w:val="E1FA9B92121A4EDE95A4A60E808079A6"/>
  </w:style>
  <w:style w:type="paragraph" w:customStyle="1" w:styleId="8266D2961A5F4BB9A7CEB310ECEF1EFD">
    <w:name w:val="8266D2961A5F4BB9A7CEB310ECEF1EFD"/>
  </w:style>
  <w:style w:type="paragraph" w:customStyle="1" w:styleId="F934BEFC7FF24526BEFE4A66E8097C66">
    <w:name w:val="F934BEFC7FF24526BEFE4A66E8097C66"/>
  </w:style>
  <w:style w:type="paragraph" w:customStyle="1" w:styleId="8294622FC18D4E5AA233CEE0CCB6A39E">
    <w:name w:val="8294622FC18D4E5AA233CEE0CCB6A39E"/>
  </w:style>
  <w:style w:type="paragraph" w:customStyle="1" w:styleId="003A7D89D61E4316BDF8F4558B134D07">
    <w:name w:val="003A7D89D61E4316BDF8F4558B134D07"/>
  </w:style>
  <w:style w:type="paragraph" w:customStyle="1" w:styleId="8175D2608875496A97FC6886D3E90FB0">
    <w:name w:val="8175D2608875496A97FC6886D3E90FB0"/>
  </w:style>
  <w:style w:type="paragraph" w:customStyle="1" w:styleId="B0EC3BA475954E57A04382096BC9AEE3">
    <w:name w:val="B0EC3BA475954E57A04382096BC9AEE3"/>
  </w:style>
  <w:style w:type="paragraph" w:customStyle="1" w:styleId="A7A75EB43C2D4F0F9F7DD7E2014961DC">
    <w:name w:val="A7A75EB43C2D4F0F9F7DD7E2014961DC"/>
  </w:style>
  <w:style w:type="paragraph" w:customStyle="1" w:styleId="C838F627E57C4FF189A7B20345E0236A">
    <w:name w:val="C838F627E57C4FF189A7B20345E0236A"/>
  </w:style>
  <w:style w:type="paragraph" w:customStyle="1" w:styleId="FF3D4B696A6D4A7E95D007F890FC842D">
    <w:name w:val="FF3D4B696A6D4A7E95D007F890FC842D"/>
  </w:style>
  <w:style w:type="paragraph" w:customStyle="1" w:styleId="C01A7136DEFC4F45ACA1F4B933BB8806">
    <w:name w:val="C01A7136DEFC4F45ACA1F4B933BB8806"/>
  </w:style>
  <w:style w:type="paragraph" w:customStyle="1" w:styleId="75CFF134C33D4B4EBBD08C595E0A24C5">
    <w:name w:val="75CFF134C33D4B4EBBD08C595E0A24C5"/>
  </w:style>
  <w:style w:type="paragraph" w:customStyle="1" w:styleId="2935DB49942A4026AB7B235BBA12AF2B">
    <w:name w:val="2935DB49942A4026AB7B235BBA12AF2B"/>
  </w:style>
  <w:style w:type="character" w:styleId="SubtleReference">
    <w:name w:val="Subtle Reference"/>
    <w:basedOn w:val="DefaultParagraphFont"/>
    <w:uiPriority w:val="10"/>
    <w:qFormat/>
    <w:rsid w:val="00D62853"/>
    <w:rPr>
      <w:b/>
      <w:caps w:val="0"/>
      <w:smallCaps/>
      <w:color w:val="595959" w:themeColor="text1" w:themeTint="A6"/>
    </w:rPr>
  </w:style>
  <w:style w:type="paragraph" w:customStyle="1" w:styleId="EBCB0DE1F1BD4624AD0D22B563A5DFBD">
    <w:name w:val="EBCB0DE1F1BD4624AD0D22B563A5DFBD"/>
  </w:style>
  <w:style w:type="paragraph" w:customStyle="1" w:styleId="5BC9560BD2014B618BF94E0F950516A5">
    <w:name w:val="5BC9560BD2014B618BF94E0F950516A5"/>
  </w:style>
  <w:style w:type="paragraph" w:customStyle="1" w:styleId="DC8260C5D8504886B09E0C00EA5FE28E">
    <w:name w:val="DC8260C5D8504886B09E0C00EA5FE28E"/>
  </w:style>
  <w:style w:type="paragraph" w:customStyle="1" w:styleId="049AB844CFA145CBADCD13B79BDADF39">
    <w:name w:val="049AB844CFA145CBADCD13B79BDADF39"/>
  </w:style>
  <w:style w:type="paragraph" w:customStyle="1" w:styleId="A10E50067C504DC9B6305584C6CF8053">
    <w:name w:val="A10E50067C504DC9B6305584C6CF8053"/>
  </w:style>
  <w:style w:type="paragraph" w:customStyle="1" w:styleId="3CD86CF8601B45FEBAAE458015D2C599">
    <w:name w:val="3CD86CF8601B45FEBAAE458015D2C599"/>
  </w:style>
  <w:style w:type="paragraph" w:customStyle="1" w:styleId="52AB4AE422A340728A6F12769901C5C0">
    <w:name w:val="52AB4AE422A340728A6F12769901C5C0"/>
  </w:style>
  <w:style w:type="paragraph" w:customStyle="1" w:styleId="1BB8579927934D6390A148CFFFAC833C">
    <w:name w:val="1BB8579927934D6390A148CFFFAC833C"/>
  </w:style>
  <w:style w:type="paragraph" w:customStyle="1" w:styleId="6BB2A34F0E844005A8E7727A271CED16">
    <w:name w:val="6BB2A34F0E844005A8E7727A271CED16"/>
  </w:style>
  <w:style w:type="paragraph" w:customStyle="1" w:styleId="FC8FDAD371D3420E9EAE2EAD9B321BF2">
    <w:name w:val="FC8FDAD371D3420E9EAE2EAD9B321BF2"/>
  </w:style>
  <w:style w:type="paragraph" w:customStyle="1" w:styleId="F55FEA13DFF748BBB1FBC962B5F71246">
    <w:name w:val="F55FEA13DFF748BBB1FBC962B5F71246"/>
  </w:style>
  <w:style w:type="paragraph" w:customStyle="1" w:styleId="C098DF1FDBBD46569589B6DAA146D0EE">
    <w:name w:val="C098DF1FDBBD46569589B6DAA146D0EE"/>
  </w:style>
  <w:style w:type="paragraph" w:customStyle="1" w:styleId="8E6B3D2C3BA4473898C27AE7FE72A5C4">
    <w:name w:val="8E6B3D2C3BA4473898C27AE7FE72A5C4"/>
  </w:style>
  <w:style w:type="paragraph" w:customStyle="1" w:styleId="02B3A27D8B2A4E35928F812625B7D51F">
    <w:name w:val="02B3A27D8B2A4E35928F812625B7D51F"/>
  </w:style>
  <w:style w:type="paragraph" w:customStyle="1" w:styleId="F664B98F6B5648CFA43241258AD1CADC">
    <w:name w:val="F664B98F6B5648CFA43241258AD1CADC"/>
  </w:style>
  <w:style w:type="paragraph" w:customStyle="1" w:styleId="654AC7337208444E95BB1A242C607767">
    <w:name w:val="654AC7337208444E95BB1A242C607767"/>
  </w:style>
  <w:style w:type="paragraph" w:customStyle="1" w:styleId="49A0036C2DD74ACFBF31DE04962D26B8">
    <w:name w:val="49A0036C2DD74ACFBF31DE04962D26B8"/>
  </w:style>
  <w:style w:type="paragraph" w:customStyle="1" w:styleId="9876EC221B3C43978F793999184DB7C9">
    <w:name w:val="9876EC221B3C43978F793999184DB7C9"/>
  </w:style>
  <w:style w:type="paragraph" w:customStyle="1" w:styleId="9A13DE67AE87472792F80F67EFE039A0">
    <w:name w:val="9A13DE67AE87472792F80F67EFE039A0"/>
  </w:style>
  <w:style w:type="paragraph" w:customStyle="1" w:styleId="3982C9F7C35E439BAB6063A3E9558D37">
    <w:name w:val="3982C9F7C35E439BAB6063A3E9558D37"/>
  </w:style>
  <w:style w:type="paragraph" w:customStyle="1" w:styleId="C55E334CEE694C5AAC4EAD737B6368DC">
    <w:name w:val="C55E334CEE694C5AAC4EAD737B6368DC"/>
  </w:style>
  <w:style w:type="paragraph" w:customStyle="1" w:styleId="BB3F386459F642B4BDA44C4370DE1757">
    <w:name w:val="BB3F386459F642B4BDA44C4370DE1757"/>
  </w:style>
  <w:style w:type="paragraph" w:customStyle="1" w:styleId="80774CA0C5014B9383932B8DA833978E">
    <w:name w:val="80774CA0C5014B9383932B8DA833978E"/>
  </w:style>
  <w:style w:type="paragraph" w:customStyle="1" w:styleId="5C7A534B81A647398C64F5B326F1B26F">
    <w:name w:val="5C7A534B81A647398C64F5B326F1B26F"/>
  </w:style>
  <w:style w:type="paragraph" w:customStyle="1" w:styleId="FF5FF09F2DFE41EDABABC665451FC3FC">
    <w:name w:val="FF5FF09F2DFE41EDABABC665451FC3FC"/>
  </w:style>
  <w:style w:type="paragraph" w:customStyle="1" w:styleId="7AA041E21E4F4996BCD50A13B15990AB">
    <w:name w:val="7AA041E21E4F4996BCD50A13B15990AB"/>
  </w:style>
  <w:style w:type="paragraph" w:customStyle="1" w:styleId="5E04D0C550D042E49167D856EF356ECC">
    <w:name w:val="5E04D0C550D042E49167D856EF356ECC"/>
    <w:rsid w:val="00D62853"/>
  </w:style>
  <w:style w:type="paragraph" w:customStyle="1" w:styleId="1259DBFC3E904EFEAFFD0C3D9D9A8F7D">
    <w:name w:val="1259DBFC3E904EFEAFFD0C3D9D9A8F7D"/>
    <w:rsid w:val="00D62853"/>
  </w:style>
  <w:style w:type="paragraph" w:customStyle="1" w:styleId="80790A6E4A1A45D3811EAF30D34D38C2">
    <w:name w:val="80790A6E4A1A45D3811EAF30D34D38C2"/>
    <w:rsid w:val="00D62853"/>
  </w:style>
  <w:style w:type="paragraph" w:customStyle="1" w:styleId="EAB81532B97B4C409522D9F2542901D8">
    <w:name w:val="EAB81532B97B4C409522D9F2542901D8"/>
    <w:rsid w:val="00D62853"/>
  </w:style>
  <w:style w:type="paragraph" w:customStyle="1" w:styleId="41B9DF23645D48F5A3380331B723B6DD">
    <w:name w:val="41B9DF23645D48F5A3380331B723B6DD"/>
    <w:rsid w:val="00D62853"/>
  </w:style>
  <w:style w:type="paragraph" w:customStyle="1" w:styleId="BABA7A89E44845E9B370C637605970D5">
    <w:name w:val="BABA7A89E44845E9B370C637605970D5"/>
    <w:rsid w:val="00D62853"/>
  </w:style>
  <w:style w:type="paragraph" w:customStyle="1" w:styleId="5CBE18B6C5FF47E88665BCE19EFD5CDE">
    <w:name w:val="5CBE18B6C5FF47E88665BCE19EFD5CDE"/>
    <w:rsid w:val="00D62853"/>
  </w:style>
  <w:style w:type="paragraph" w:customStyle="1" w:styleId="F607D8B315B1464F909EDF395EBFB652">
    <w:name w:val="F607D8B315B1464F909EDF395EBFB652"/>
    <w:rsid w:val="00D62853"/>
  </w:style>
  <w:style w:type="paragraph" w:customStyle="1" w:styleId="306E8F3B2065417EA0CDE8984B497F0A">
    <w:name w:val="306E8F3B2065417EA0CDE8984B497F0A"/>
    <w:rsid w:val="00D62853"/>
  </w:style>
  <w:style w:type="paragraph" w:customStyle="1" w:styleId="CACDB1ACE68348DF9EF99A0EF1D84188">
    <w:name w:val="CACDB1ACE68348DF9EF99A0EF1D84188"/>
    <w:rsid w:val="00D62853"/>
  </w:style>
  <w:style w:type="paragraph" w:customStyle="1" w:styleId="4A287F11FC204B8E9C846235011FD339">
    <w:name w:val="4A287F11FC204B8E9C846235011FD339"/>
    <w:rsid w:val="00D62853"/>
  </w:style>
  <w:style w:type="paragraph" w:customStyle="1" w:styleId="DED4136C1A784639B4B19F26EF666C2D">
    <w:name w:val="DED4136C1A784639B4B19F26EF666C2D"/>
    <w:rsid w:val="00D62853"/>
  </w:style>
  <w:style w:type="paragraph" w:customStyle="1" w:styleId="D0BD7A18CD574062A61672334A8CA188">
    <w:name w:val="D0BD7A18CD574062A61672334A8CA188"/>
    <w:rsid w:val="00D62853"/>
  </w:style>
  <w:style w:type="paragraph" w:customStyle="1" w:styleId="61304CD46499467998C5BB55C0E03381">
    <w:name w:val="61304CD46499467998C5BB55C0E03381"/>
    <w:rsid w:val="00D62853"/>
  </w:style>
  <w:style w:type="paragraph" w:customStyle="1" w:styleId="F69584159E0E425DB5C9865B838BE687">
    <w:name w:val="F69584159E0E425DB5C9865B838BE687"/>
    <w:rsid w:val="00D62853"/>
  </w:style>
  <w:style w:type="paragraph" w:customStyle="1" w:styleId="05808289C28A4E6786C64CE74757CCC2">
    <w:name w:val="05808289C28A4E6786C64CE74757CCC2"/>
    <w:rsid w:val="00D62853"/>
  </w:style>
  <w:style w:type="paragraph" w:customStyle="1" w:styleId="8AD13C7015DB40BE8A07BA33DA73B3F6">
    <w:name w:val="8AD13C7015DB40BE8A07BA33DA73B3F6"/>
    <w:rsid w:val="00D62853"/>
  </w:style>
  <w:style w:type="paragraph" w:customStyle="1" w:styleId="854B598D5C7145C4B31B068290337B25">
    <w:name w:val="854B598D5C7145C4B31B068290337B25"/>
    <w:rsid w:val="00D62853"/>
  </w:style>
  <w:style w:type="paragraph" w:customStyle="1" w:styleId="5BB1D8EDDBE145489C1825C050AF75D0">
    <w:name w:val="5BB1D8EDDBE145489C1825C050AF75D0"/>
    <w:rsid w:val="00D62853"/>
  </w:style>
  <w:style w:type="paragraph" w:customStyle="1" w:styleId="5F350321F76144908BEBB3FFB424C5F3">
    <w:name w:val="5F350321F76144908BEBB3FFB424C5F3"/>
    <w:rsid w:val="00D62853"/>
  </w:style>
  <w:style w:type="paragraph" w:customStyle="1" w:styleId="48FBA3F5F6A2473EBCFCE47B3C37D012">
    <w:name w:val="48FBA3F5F6A2473EBCFCE47B3C37D012"/>
    <w:rsid w:val="00D62853"/>
  </w:style>
  <w:style w:type="paragraph" w:customStyle="1" w:styleId="9FFB588989D846FC86B8536D52EC502F">
    <w:name w:val="9FFB588989D846FC86B8536D52EC502F"/>
    <w:rsid w:val="00D62853"/>
  </w:style>
  <w:style w:type="paragraph" w:customStyle="1" w:styleId="3952EC28C6DA48209C8894D23A0F352D">
    <w:name w:val="3952EC28C6DA48209C8894D23A0F352D"/>
    <w:rsid w:val="00D62853"/>
  </w:style>
  <w:style w:type="paragraph" w:customStyle="1" w:styleId="89C153D48CA04D61B0442E2B5E00FC1D">
    <w:name w:val="89C153D48CA04D61B0442E2B5E00FC1D"/>
    <w:rsid w:val="00D62853"/>
  </w:style>
  <w:style w:type="paragraph" w:customStyle="1" w:styleId="0B202F4BDBEB4A80888FD06A84720047">
    <w:name w:val="0B202F4BDBEB4A80888FD06A84720047"/>
    <w:rsid w:val="00D62853"/>
  </w:style>
  <w:style w:type="paragraph" w:customStyle="1" w:styleId="D663A21B31254ED9B4CC242FB2FEBFAC">
    <w:name w:val="D663A21B31254ED9B4CC242FB2FEBFAC"/>
    <w:rsid w:val="00D62853"/>
  </w:style>
  <w:style w:type="paragraph" w:customStyle="1" w:styleId="463A039628CE42DEAD237F2B21FF251D">
    <w:name w:val="463A039628CE42DEAD237F2B21FF251D"/>
    <w:rsid w:val="00D62853"/>
  </w:style>
  <w:style w:type="paragraph" w:customStyle="1" w:styleId="F08ED838109143FD8DC64D2E3A27E5F6">
    <w:name w:val="F08ED838109143FD8DC64D2E3A27E5F6"/>
    <w:rsid w:val="00D62853"/>
  </w:style>
  <w:style w:type="paragraph" w:customStyle="1" w:styleId="6652C3F641374FE09D3F5BAE6EA2D3A5">
    <w:name w:val="6652C3F641374FE09D3F5BAE6EA2D3A5"/>
    <w:rsid w:val="00D62853"/>
  </w:style>
  <w:style w:type="paragraph" w:customStyle="1" w:styleId="94C97FD909F74A29A94E4AC2EF19B839">
    <w:name w:val="94C97FD909F74A29A94E4AC2EF19B839"/>
    <w:rsid w:val="00D62853"/>
  </w:style>
  <w:style w:type="paragraph" w:customStyle="1" w:styleId="43FD78BE5A724E2284F0EFC6C680B2E7">
    <w:name w:val="43FD78BE5A724E2284F0EFC6C680B2E7"/>
    <w:rsid w:val="00D62853"/>
  </w:style>
  <w:style w:type="paragraph" w:customStyle="1" w:styleId="C30549ED081542589039822396419424">
    <w:name w:val="C30549ED081542589039822396419424"/>
    <w:rsid w:val="00D62853"/>
  </w:style>
  <w:style w:type="paragraph" w:customStyle="1" w:styleId="BDA0F9D489C740FF88AAD350A5791637">
    <w:name w:val="BDA0F9D489C740FF88AAD350A5791637"/>
    <w:rsid w:val="00D62853"/>
  </w:style>
  <w:style w:type="paragraph" w:customStyle="1" w:styleId="EF48AB4650EF41B0BB7AE9711C845057">
    <w:name w:val="EF48AB4650EF41B0BB7AE9711C845057"/>
    <w:rsid w:val="00D62853"/>
  </w:style>
  <w:style w:type="paragraph" w:customStyle="1" w:styleId="E72859001DA5499EB5CDB8345D24C085">
    <w:name w:val="E72859001DA5499EB5CDB8345D24C085"/>
    <w:rsid w:val="00D62853"/>
  </w:style>
  <w:style w:type="paragraph" w:customStyle="1" w:styleId="900BB5692B264094A2F5F840E9943BB3">
    <w:name w:val="900BB5692B264094A2F5F840E9943BB3"/>
    <w:rsid w:val="00D62853"/>
  </w:style>
  <w:style w:type="paragraph" w:customStyle="1" w:styleId="C6A0D1DBCE2149EFB5FF00F01E93A095">
    <w:name w:val="C6A0D1DBCE2149EFB5FF00F01E93A095"/>
    <w:rsid w:val="00D62853"/>
  </w:style>
  <w:style w:type="paragraph" w:customStyle="1" w:styleId="E506722F9D43464483C1A56DEBBB3CD8">
    <w:name w:val="E506722F9D43464483C1A56DEBBB3CD8"/>
    <w:rsid w:val="00D62853"/>
  </w:style>
  <w:style w:type="paragraph" w:customStyle="1" w:styleId="9F264818FFEF404CA9A65D74501D1527">
    <w:name w:val="9F264818FFEF404CA9A65D74501D1527"/>
    <w:rsid w:val="00D62853"/>
  </w:style>
  <w:style w:type="paragraph" w:customStyle="1" w:styleId="6681F5E58CF947C386426EAB9BF6A9DE">
    <w:name w:val="6681F5E58CF947C386426EAB9BF6A9DE"/>
    <w:rsid w:val="00D62853"/>
  </w:style>
  <w:style w:type="paragraph" w:customStyle="1" w:styleId="584F6B8BF4A94DA4919C12626373F7AE">
    <w:name w:val="584F6B8BF4A94DA4919C12626373F7AE"/>
    <w:rsid w:val="00D62853"/>
  </w:style>
  <w:style w:type="paragraph" w:customStyle="1" w:styleId="396740E96CFC433DAFA9E54B79ADA5A8">
    <w:name w:val="396740E96CFC433DAFA9E54B79ADA5A8"/>
    <w:rsid w:val="00D62853"/>
  </w:style>
  <w:style w:type="paragraph" w:customStyle="1" w:styleId="0E6F68B063194E33973AF0F55A12EF33">
    <w:name w:val="0E6F68B063194E33973AF0F55A12EF33"/>
    <w:rsid w:val="00D62853"/>
  </w:style>
  <w:style w:type="paragraph" w:customStyle="1" w:styleId="2193F34BA294446D91AD425A0DC50005">
    <w:name w:val="2193F34BA294446D91AD425A0DC50005"/>
    <w:rsid w:val="00D62853"/>
  </w:style>
  <w:style w:type="paragraph" w:customStyle="1" w:styleId="3421229C0C5C486690EC18FC14C91E53">
    <w:name w:val="3421229C0C5C486690EC18FC14C91E53"/>
    <w:rsid w:val="00D62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3</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Rafiq Malik</dc:creator>
  <cp:keywords/>
  <dc:description/>
  <cp:lastModifiedBy>Yasir Rafiq Malik</cp:lastModifiedBy>
  <cp:revision>5</cp:revision>
  <dcterms:created xsi:type="dcterms:W3CDTF">2020-07-07T11:34:00Z</dcterms:created>
  <dcterms:modified xsi:type="dcterms:W3CDTF">2020-07-07T11:53:00Z</dcterms:modified>
  <cp:category/>
</cp:coreProperties>
</file>